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AE" w:rsidRDefault="006510AE" w:rsidP="006510AE">
      <w:r>
        <w:t xml:space="preserve">Class : </w:t>
      </w:r>
      <w:r w:rsidR="00DA0971">
        <w:t xml:space="preserve"> </w:t>
      </w:r>
      <w:r w:rsidR="00EB142A">
        <w:t>Javascript/PHP</w:t>
      </w:r>
    </w:p>
    <w:p w:rsidR="006510AE" w:rsidRDefault="006510AE">
      <w:r>
        <w:t xml:space="preserve">Type :  </w:t>
      </w:r>
      <w:r w:rsidR="00DA0971">
        <w:t>C</w:t>
      </w:r>
      <w:r w:rsidR="00EB142A">
        <w:t>ompte Rendu</w:t>
      </w:r>
      <w:r w:rsidR="00DA0971">
        <w:tab/>
      </w:r>
      <w:r w:rsidR="00DA0971">
        <w:tab/>
      </w:r>
    </w:p>
    <w:p w:rsidR="00EB142A" w:rsidRDefault="006510AE">
      <w:r>
        <w:t>Date :</w:t>
      </w:r>
      <w:r w:rsidR="00EB142A">
        <w:t>20/11/2019</w:t>
      </w:r>
    </w:p>
    <w:p w:rsidR="006510AE" w:rsidRPr="006510AE" w:rsidRDefault="006510AE" w:rsidP="006510AE">
      <w:pPr>
        <w:jc w:val="right"/>
        <w:rPr>
          <w:b/>
          <w:bCs/>
        </w:rPr>
      </w:pPr>
      <w:r w:rsidRPr="006510AE">
        <w:rPr>
          <w:b/>
          <w:bCs/>
        </w:rPr>
        <w:t>Hesters Théophile B2</w:t>
      </w:r>
    </w:p>
    <w:p w:rsidR="00E57D0D" w:rsidRDefault="00EB142A" w:rsidP="00EB142A">
      <w:pPr>
        <w:pStyle w:val="Calc"/>
      </w:pPr>
      <w:r>
        <w:tab/>
      </w:r>
      <w:r>
        <w:tab/>
      </w:r>
      <w:r>
        <w:tab/>
      </w:r>
      <w:r>
        <w:tab/>
        <w:t xml:space="preserve">Compte Rendu </w:t>
      </w:r>
      <w:proofErr w:type="spellStart"/>
      <w:r>
        <w:t>Tp</w:t>
      </w:r>
      <w:proofErr w:type="spellEnd"/>
      <w:r>
        <w:t xml:space="preserve"> Ajax </w:t>
      </w:r>
    </w:p>
    <w:p w:rsidR="00EB142A" w:rsidRDefault="00EB142A" w:rsidP="00EB142A">
      <w:pPr>
        <w:pStyle w:val="Calc"/>
      </w:pPr>
    </w:p>
    <w:p w:rsidR="00EB142A" w:rsidRDefault="00EB142A" w:rsidP="00EB142A">
      <w:pPr>
        <w:pStyle w:val="Calc"/>
      </w:pPr>
    </w:p>
    <w:p w:rsidR="00EB142A" w:rsidRDefault="00EB142A" w:rsidP="00EB142A">
      <w:pPr>
        <w:pStyle w:val="DefintionImportanta"/>
      </w:pPr>
    </w:p>
    <w:p w:rsidR="00EB142A" w:rsidRDefault="00EB142A" w:rsidP="00771F03">
      <w:pPr>
        <w:pStyle w:val="DefintionImportanta"/>
      </w:pPr>
      <w:r>
        <w:t>Sans Ajax</w:t>
      </w:r>
    </w:p>
    <w:p w:rsidR="00402BCE" w:rsidRDefault="00EB142A" w:rsidP="00771F03">
      <w:pPr>
        <w:pStyle w:val="DefintionImportanta"/>
      </w:pPr>
      <w:r>
        <w:t xml:space="preserve">Mise à jour des listes  </w:t>
      </w:r>
    </w:p>
    <w:p w:rsidR="00EB142A" w:rsidRDefault="00EB142A" w:rsidP="00771F03">
      <w:pPr>
        <w:pStyle w:val="DefintionImportanta"/>
      </w:pPr>
      <w:r>
        <w:t>P1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"Harlan Coben"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"Back Spin"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"The Final Detail"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"Home"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"H.P. Lovecraft"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"L'Appel de Cthulhu"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Temple"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"Paulo Coelho"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"L'Alchimiste"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"L'Espionne"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"Onze minutes"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P1 sans Ajax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Auteurs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])? </w:t>
      </w:r>
      <w:r w:rsidRPr="00EB142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EB142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EB14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{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 value=</w:t>
      </w:r>
      <w:r w:rsidRPr="00EB142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++.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142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.(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===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?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selected"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"Faire Maj Livres"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Livres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$livresAuteur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EB14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livresAuteur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{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EB14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"&lt;option&gt;"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14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14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Pr="00EB142A" w:rsidRDefault="00EB142A" w:rsidP="00EB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B14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EB142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B142A" w:rsidRDefault="00EB142A" w:rsidP="00771F03">
      <w:pPr>
        <w:pStyle w:val="DefintionImportanta"/>
      </w:pPr>
    </w:p>
    <w:p w:rsidR="00EB142A" w:rsidRDefault="00EB142A" w:rsidP="00EB142A">
      <w:pPr>
        <w:pStyle w:val="Dfinition"/>
      </w:pPr>
      <w:r>
        <w:t>On sélectionne un auteur , on clique sur le bouton et la liste change en fonction des livres correspondants à l’auteur choisi</w:t>
      </w:r>
    </w:p>
    <w:p w:rsidR="00EB142A" w:rsidRDefault="00EB142A" w:rsidP="00771F03">
      <w:pPr>
        <w:pStyle w:val="DefintionImportanta"/>
      </w:pPr>
    </w:p>
    <w:p w:rsidR="00402BCE" w:rsidRDefault="00EB142A" w:rsidP="00771F03">
      <w:pPr>
        <w:pStyle w:val="DefintionImportanta"/>
      </w:pPr>
      <w:r w:rsidRPr="00EB142A">
        <w:drawing>
          <wp:inline distT="0" distB="0" distL="0" distR="0" wp14:anchorId="554FFF63" wp14:editId="5CED3301">
            <wp:extent cx="4618120" cy="8382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CE" w:rsidRPr="003D3D44" w:rsidRDefault="00BD548D" w:rsidP="003D3D44">
      <w:pPr>
        <w:pStyle w:val="DefintionImportanta"/>
      </w:pPr>
      <w:r w:rsidRPr="003D3D44">
        <w:t xml:space="preserve">Cette fois si nous utilisons une base de données pour récupérer les livres qui correspondent aux auteurs </w:t>
      </w:r>
    </w:p>
    <w:p w:rsidR="00BD548D" w:rsidRDefault="00BD548D" w:rsidP="00BD548D">
      <w:pPr>
        <w:pStyle w:val="Dfinition"/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auteurChoisi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proofErr w:type="spellStart"/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 ? </w:t>
      </w:r>
      <w:r w:rsidRPr="00BD54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//utilisation de Try Catch avec un nouvel objet (PDO)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D54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titre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livre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 JOIN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idAuteur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:auteur_choisi;"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":auteur_choisi"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::FETCH_ASSOC);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auteursQ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pdo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id, nom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auteursQ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auteursQ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::FETCH_ASSOC);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D548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 Option avec BDD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Auteur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 ? </w:t>
      </w:r>
      <w:r w:rsidRPr="00BD54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BD54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 value=</w:t>
      </w:r>
      <w:r w:rsidRPr="00BD548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548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.(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===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$auteurs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</w:t>
      </w:r>
      <w:r w:rsidRPr="00BD54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? 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selected"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"Mettre à jour les livres"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Livres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BD54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BD54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"&lt;option&gt;"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54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BD548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54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D54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D548D" w:rsidRPr="00BD548D" w:rsidRDefault="00BD548D" w:rsidP="00BD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D548D" w:rsidRDefault="00BD548D" w:rsidP="00BD548D">
      <w:pPr>
        <w:pStyle w:val="Dfinition"/>
      </w:pPr>
      <w:r w:rsidRPr="00BD548D">
        <w:drawing>
          <wp:anchor distT="0" distB="0" distL="114300" distR="114300" simplePos="0" relativeHeight="251658240" behindDoc="0" locked="0" layoutInCell="1" allowOverlap="1" wp14:anchorId="57CC177E">
            <wp:simplePos x="0" y="0"/>
            <wp:positionH relativeFrom="column">
              <wp:posOffset>-45720</wp:posOffset>
            </wp:positionH>
            <wp:positionV relativeFrom="paragraph">
              <wp:posOffset>175260</wp:posOffset>
            </wp:positionV>
            <wp:extent cx="5418290" cy="80016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48D" w:rsidRDefault="00BD548D" w:rsidP="00BD548D">
      <w:pPr>
        <w:pStyle w:val="Dfinition"/>
      </w:pPr>
    </w:p>
    <w:p w:rsidR="00BD548D" w:rsidRDefault="00BD548D" w:rsidP="00BD548D">
      <w:pPr>
        <w:pStyle w:val="Dfinition"/>
      </w:pPr>
    </w:p>
    <w:p w:rsidR="00BD548D" w:rsidRDefault="00BD548D" w:rsidP="00BD548D">
      <w:pPr>
        <w:pStyle w:val="Dfinition"/>
      </w:pPr>
    </w:p>
    <w:p w:rsidR="00BD548D" w:rsidRDefault="00BD548D" w:rsidP="00BD548D">
      <w:pPr>
        <w:pStyle w:val="Dfinition"/>
      </w:pPr>
    </w:p>
    <w:p w:rsidR="00BD548D" w:rsidRDefault="00BD548D" w:rsidP="00BD548D">
      <w:pPr>
        <w:pStyle w:val="Dfinition"/>
      </w:pPr>
    </w:p>
    <w:p w:rsidR="00BD548D" w:rsidRDefault="00BD548D" w:rsidP="00BD548D">
      <w:pPr>
        <w:pStyle w:val="Dfinition"/>
      </w:pPr>
    </w:p>
    <w:p w:rsidR="00BD548D" w:rsidRDefault="00CD6EA2" w:rsidP="00CD6EA2">
      <w:pPr>
        <w:pStyle w:val="DefintionImportanta"/>
      </w:pPr>
      <w:r>
        <w:lastRenderedPageBreak/>
        <w:t>Partie avec ajax et base de données</w:t>
      </w:r>
    </w:p>
    <w:p w:rsidR="00CD6EA2" w:rsidRDefault="00CD6EA2" w:rsidP="00CD6EA2">
      <w:pPr>
        <w:pStyle w:val="Dfinition"/>
      </w:pPr>
      <w:r>
        <w:t xml:space="preserve">Ici on utilise deux fichiers, </w:t>
      </w:r>
      <w:proofErr w:type="spellStart"/>
      <w:r>
        <w:t>ajaxLivres.php</w:t>
      </w:r>
      <w:proofErr w:type="spellEnd"/>
      <w:r>
        <w:t xml:space="preserve"> et P2Ajax.php</w:t>
      </w:r>
    </w:p>
    <w:p w:rsidR="00CD6EA2" w:rsidRDefault="00CD6EA2" w:rsidP="00CD6EA2">
      <w:pPr>
        <w:pStyle w:val="Dfinition"/>
      </w:pPr>
      <w:r>
        <w:t xml:space="preserve">Le résultat de la recherche est quasiment instantané du vu que nous travaillons sur un serveur local ( </w:t>
      </w:r>
      <w:proofErr w:type="spellStart"/>
      <w:r>
        <w:t>Wamp</w:t>
      </w:r>
      <w:proofErr w:type="spellEnd"/>
      <w:r>
        <w:t>)</w:t>
      </w:r>
    </w:p>
    <w:p w:rsidR="00CD6EA2" w:rsidRDefault="00CD6EA2" w:rsidP="00CD6EA2">
      <w:pPr>
        <w:pStyle w:val="Dfinition"/>
      </w:pPr>
    </w:p>
    <w:p w:rsidR="00CD6EA2" w:rsidRDefault="00CD6EA2" w:rsidP="00CD6EA2">
      <w:pPr>
        <w:pStyle w:val="DefintionImportanta"/>
        <w:numPr>
          <w:ilvl w:val="0"/>
          <w:numId w:val="16"/>
        </w:numPr>
      </w:pPr>
      <w:proofErr w:type="spellStart"/>
      <w:r>
        <w:t>ajaxLivres.php</w:t>
      </w:r>
      <w:proofErr w:type="spellEnd"/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CD6EA2" w:rsidRPr="00CD6EA2" w:rsidRDefault="00CD6EA2" w:rsidP="00CD6EA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"Merci de spécifier le paramètre POST auteur avec un valeur correspondant à un entier"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auteurChoisi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intval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//utilisation de Try Catch avec un nouvel objet (PDO)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6E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titre </w:t>
      </w: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livre </w:t>
      </w: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 JOIN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 </w:t>
      </w: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idAuteur </w:t>
      </w: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:auteur_choisi;"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":auteur_choisi"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livresChoisisQ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::FETCH_NUM);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6EA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"&lt;select&gt;"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6EA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.= 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"&lt;option&gt;"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6EA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.= </w:t>
      </w:r>
      <w:r w:rsidRPr="00CD6E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"&lt;select&gt;"</w:t>
      </w:r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6EA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6E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CD6EA2" w:rsidRDefault="00CD6EA2" w:rsidP="00CD6EA2">
      <w:pPr>
        <w:pStyle w:val="DefintionImportanta"/>
      </w:pPr>
    </w:p>
    <w:p w:rsidR="00CD6EA2" w:rsidRDefault="00CD6EA2" w:rsidP="00CD6EA2">
      <w:pPr>
        <w:pStyle w:val="DefintionImportanta"/>
        <w:numPr>
          <w:ilvl w:val="0"/>
          <w:numId w:val="16"/>
        </w:numPr>
      </w:pPr>
      <w:r>
        <w:t>P2Ajax.php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&lt;?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php</w:t>
      </w:r>
      <w:proofErr w:type="spellEnd"/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try</w:t>
      </w:r>
      <w:proofErr w:type="spellEnd"/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Objet de connexion à la BDD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$pdo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PDO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"mysql:host=localhost;dbname=ajax"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"root"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$listeAuteursQ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$pdo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-&gt;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prepare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id, nom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FROM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auteur;"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listeAuteursQ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-&gt;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execute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listeAuteurs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listeAuteursQ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-&gt;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fetchAll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PDO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::FETCH_NUM);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catch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CD6EA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PDOException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die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"Impossible de se connecter à la base de données : &lt;br /&gt;"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-&gt;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getMessage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?&gt;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&lt;!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DOCTYPE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html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html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head</w:t>
      </w:r>
      <w:proofErr w:type="spellEnd"/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meta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charset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"utf-8"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/&gt;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title</w:t>
      </w:r>
      <w:proofErr w:type="spellEnd"/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AJAX P2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title</w:t>
      </w:r>
      <w:proofErr w:type="spellEnd"/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script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function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getXMLHttpRequest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null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try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XMLHttpRequest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catch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err1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try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request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ActiveXObject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"Microsoft.XMLHTTP"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catch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err2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try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request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ActiveXObject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"Msxml2.XMLHTTP"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}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catch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err3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null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function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MAJLivres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auteur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getXMLHttpRequest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addEventListener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readystatechange</w:t>
      </w:r>
      <w:proofErr w:type="spellEnd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function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readyState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=== </w:t>
      </w:r>
      <w:r w:rsidRPr="00CD6EA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=== </w:t>
      </w:r>
      <w:r w:rsidRPr="00CD6EA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200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afficheLivres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responseText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            </w:t>
      </w:r>
      <w:proofErr w:type="spellStart"/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else</w:t>
      </w:r>
      <w:proofErr w:type="spellEnd"/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alert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"["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"] 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statusText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open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"POST"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ajaxLivres.php</w:t>
      </w:r>
      <w:proofErr w:type="spellEnd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setRequestHeader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"Content-Type"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"application/x-www-form-urlencoded"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xhr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send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"auteur="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auteur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function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afficheLivres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livres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document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getElementById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"Livres"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innerHTML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livres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document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getElementById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status</w:t>
      </w:r>
      <w:proofErr w:type="spellEnd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textContent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script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head</w:t>
      </w:r>
      <w:proofErr w:type="spellEnd"/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body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label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for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"auteurs"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Auteur :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label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"auteurs"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&lt;?</w:t>
      </w:r>
      <w:proofErr w:type="spellStart"/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php</w:t>
      </w:r>
      <w:proofErr w:type="spellEnd"/>
    </w:p>
    <w:p w:rsidR="00CD6EA2" w:rsidRPr="00CD6EA2" w:rsidRDefault="00CD6EA2" w:rsidP="00CD6EA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CD6E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foreach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listeAuteurs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as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$l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echo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"&lt;option value=</w:t>
      </w:r>
      <w:r w:rsidRPr="00CD6EA2">
        <w:rPr>
          <w:rFonts w:ascii="Consolas" w:eastAsia="Times New Roman" w:hAnsi="Consolas" w:cs="Times New Roman"/>
          <w:color w:val="D7BA7D"/>
          <w:sz w:val="18"/>
          <w:szCs w:val="18"/>
          <w:lang w:eastAsia="fr-FR"/>
        </w:rPr>
        <w:t>\"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$l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CD6EA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].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D7BA7D"/>
          <w:sz w:val="18"/>
          <w:szCs w:val="18"/>
          <w:lang w:eastAsia="fr-FR"/>
        </w:rPr>
        <w:t>\"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&gt;"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$l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CD6EA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].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"&lt;/option&gt;"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}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?&gt;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input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"majlivres"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type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"button"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"Mettre à jour les livres"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/&gt;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"Livres"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status</w:t>
      </w:r>
      <w:proofErr w:type="spellEnd"/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script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document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getElementById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"majlivres"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addEventListener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"click"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function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event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auteurs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document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getElementById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CD6E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"auteurs"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r w:rsidRPr="00CD6E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MAJLivres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auteurs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options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proofErr w:type="spellStart"/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auteurs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selectedIndex</w:t>
      </w:r>
      <w:proofErr w:type="spellEnd"/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].</w:t>
      </w:r>
      <w:r w:rsidRPr="00CD6E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});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script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body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CD6EA2" w:rsidRPr="00CD6EA2" w:rsidRDefault="00CD6EA2" w:rsidP="00CD6E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CD6E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html</w:t>
      </w:r>
      <w:r w:rsidRPr="00CD6EA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CD6EA2" w:rsidRDefault="00CD6EA2" w:rsidP="00CD6EA2">
      <w:pPr>
        <w:pStyle w:val="DefintionImportanta"/>
      </w:pPr>
    </w:p>
    <w:p w:rsidR="00CD6EA2" w:rsidRDefault="00CD6EA2" w:rsidP="00CD6EA2">
      <w:pPr>
        <w:pStyle w:val="DefintionImportanta"/>
      </w:pPr>
    </w:p>
    <w:p w:rsidR="00CD6EA2" w:rsidRDefault="00CD6EA2" w:rsidP="00CD6EA2">
      <w:pPr>
        <w:pStyle w:val="DefintionImportanta"/>
      </w:pPr>
      <w:r>
        <w:t xml:space="preserve">On choisit un auteur </w:t>
      </w:r>
    </w:p>
    <w:p w:rsidR="00CD6EA2" w:rsidRDefault="00CD6EA2" w:rsidP="00CD6EA2">
      <w:pPr>
        <w:pStyle w:val="DefintionImportanta"/>
      </w:pPr>
      <w:r w:rsidRPr="00CD6EA2">
        <w:drawing>
          <wp:inline distT="0" distB="0" distL="0" distR="0" wp14:anchorId="5094FC2A" wp14:editId="344257E7">
            <wp:extent cx="4412362" cy="533446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A2" w:rsidRDefault="00CD6EA2" w:rsidP="00CD6EA2">
      <w:pPr>
        <w:pStyle w:val="DefintionImportanta"/>
      </w:pPr>
      <w:r>
        <w:t>On clique sur le bouton « Mettre à jour les livres »</w:t>
      </w:r>
    </w:p>
    <w:p w:rsidR="00CD6EA2" w:rsidRDefault="00CD6EA2" w:rsidP="00CD6EA2">
      <w:pPr>
        <w:pStyle w:val="DefintionImportanta"/>
      </w:pPr>
      <w:r w:rsidRPr="00CD6EA2">
        <w:drawing>
          <wp:inline distT="0" distB="0" distL="0" distR="0" wp14:anchorId="60DE363A" wp14:editId="0A9BC6E8">
            <wp:extent cx="3566469" cy="13336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A2" w:rsidRDefault="00CD6EA2" w:rsidP="00CD6EA2">
      <w:pPr>
        <w:pStyle w:val="DefintionImportanta"/>
      </w:pPr>
    </w:p>
    <w:p w:rsidR="00CD6EA2" w:rsidRDefault="003D3D44" w:rsidP="00CD6EA2">
      <w:pPr>
        <w:pStyle w:val="DefintionImportanta"/>
      </w:pPr>
      <w:r>
        <w:t xml:space="preserve">Avec la modification </w:t>
      </w:r>
      <w:proofErr w:type="spellStart"/>
      <w:r>
        <w:t>OnChange</w:t>
      </w:r>
      <w:proofErr w:type="spellEnd"/>
      <w:r>
        <w:t xml:space="preserve"> et le rajout de la fonction </w:t>
      </w:r>
      <w:proofErr w:type="spellStart"/>
      <w:r>
        <w:t>MAJLivres</w:t>
      </w:r>
      <w:proofErr w:type="spellEnd"/>
      <w:r>
        <w:t>()</w:t>
      </w:r>
    </w:p>
    <w:p w:rsidR="003D3D44" w:rsidRDefault="003D3D44" w:rsidP="00CD6EA2">
      <w:pPr>
        <w:pStyle w:val="DefintionImportanta"/>
      </w:pPr>
    </w:p>
    <w:p w:rsidR="003D3D44" w:rsidRDefault="003D3D44" w:rsidP="00CD6EA2">
      <w:pPr>
        <w:pStyle w:val="DefintionImportanta"/>
      </w:pPr>
      <w:r>
        <w:t xml:space="preserve">Disparition du bouton Mettre à jour vu que dès qu’il y a changement la recherche des livres se lance </w:t>
      </w:r>
    </w:p>
    <w:p w:rsidR="003D3D44" w:rsidRDefault="003D3D44" w:rsidP="00CD6EA2">
      <w:pPr>
        <w:pStyle w:val="DefintionImportanta"/>
      </w:pPr>
      <w:r>
        <w:t xml:space="preserve">On sélectionne l’auteur </w:t>
      </w:r>
    </w:p>
    <w:p w:rsidR="003D3D44" w:rsidRDefault="003D3D44" w:rsidP="00CD6EA2">
      <w:pPr>
        <w:pStyle w:val="DefintionImportanta"/>
      </w:pPr>
      <w:r w:rsidRPr="003D3D44">
        <w:drawing>
          <wp:inline distT="0" distB="0" distL="0" distR="0" wp14:anchorId="2F69E323" wp14:editId="6127CCFA">
            <wp:extent cx="3810330" cy="160795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44" w:rsidRDefault="003D3D44" w:rsidP="00CD6EA2">
      <w:pPr>
        <w:pStyle w:val="DefintionImportanta"/>
      </w:pPr>
      <w:r>
        <w:t xml:space="preserve">Une fois l’auteur choisit la liste de livre change automatiquement </w:t>
      </w:r>
    </w:p>
    <w:p w:rsidR="003D3D44" w:rsidRDefault="003D3D44" w:rsidP="00CD6EA2">
      <w:pPr>
        <w:pStyle w:val="DefintionImportanta"/>
      </w:pPr>
      <w:r w:rsidRPr="003D3D44">
        <w:drawing>
          <wp:inline distT="0" distB="0" distL="0" distR="0" wp14:anchorId="55D88C23" wp14:editId="124668A8">
            <wp:extent cx="3421677" cy="327688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//utilisation de Try Catch avec un nouvel objet (PDO)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$listeAuteursQ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id, nom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auteur;"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listeAuteursQ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listeAuteursQ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::FETCH_NUM);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D3D4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AJAX P2 - sans XML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3D3D4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#Livres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getXMLHttpRequest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err1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ActiveXObject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"Microsoft.XMLHTTP"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err2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ActiveXObject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"Msxml2.XMLHTTP"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err3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getXMLHttpRequest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"status"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textContent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"Chargement des livres..."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readystatechange</w:t>
      </w:r>
      <w:proofErr w:type="spellEnd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3D3D4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3D3D4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afficheLivres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"["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 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statusText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ajaxLivres.php</w:t>
      </w:r>
      <w:proofErr w:type="spellEnd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setRequestHeader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"Content-Type"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"application/x-www-form-urlencoded"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"auteur="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selectedIndex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afficheLivres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firstElementChild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textContent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Auteur :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();"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3D3D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{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 value=</w:t>
      </w:r>
      <w:r w:rsidRPr="003D3D4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3D4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3D4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3D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3D3D4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3D3D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D44" w:rsidRPr="003D3D44" w:rsidRDefault="003D3D44" w:rsidP="003D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D3D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3D3D4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D3D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3D3D44" w:rsidRDefault="003D3D44" w:rsidP="00CD6EA2">
      <w:pPr>
        <w:pStyle w:val="DefintionImportanta"/>
      </w:pPr>
    </w:p>
    <w:p w:rsidR="001B4023" w:rsidRDefault="001B4023" w:rsidP="00CD6EA2">
      <w:pPr>
        <w:pStyle w:val="DefintionImportanta"/>
      </w:pPr>
    </w:p>
    <w:p w:rsidR="003D3D44" w:rsidRDefault="003D3D44" w:rsidP="00CD6EA2">
      <w:pPr>
        <w:pStyle w:val="DefintionImportanta"/>
      </w:pPr>
    </w:p>
    <w:p w:rsidR="00CD3E12" w:rsidRDefault="00CD3E12" w:rsidP="00CD6EA2">
      <w:pPr>
        <w:pStyle w:val="DefintionImportanta"/>
      </w:pPr>
    </w:p>
    <w:p w:rsidR="00CD3E12" w:rsidRDefault="00CD3E12" w:rsidP="00CD6EA2">
      <w:pPr>
        <w:pStyle w:val="DefintionImportanta"/>
      </w:pPr>
    </w:p>
    <w:p w:rsidR="00CD3E12" w:rsidRDefault="00CD3E12" w:rsidP="00CD6EA2">
      <w:pPr>
        <w:pStyle w:val="DefintionImportanta"/>
      </w:pPr>
    </w:p>
    <w:p w:rsidR="00CD3E12" w:rsidRDefault="00CD3E12" w:rsidP="00CD6EA2">
      <w:pPr>
        <w:pStyle w:val="DefintionImportanta"/>
      </w:pPr>
    </w:p>
    <w:p w:rsidR="00CD3E12" w:rsidRDefault="00CD3E12" w:rsidP="00CD6EA2">
      <w:pPr>
        <w:pStyle w:val="DefintionImportanta"/>
      </w:pPr>
      <w:r>
        <w:t xml:space="preserve">On affiche maintenant le résultat sous forme de tableau </w:t>
      </w:r>
    </w:p>
    <w:p w:rsidR="00CD3E12" w:rsidRDefault="00CD3E12" w:rsidP="00CD6EA2">
      <w:pPr>
        <w:pStyle w:val="DefintionImportanta"/>
      </w:pPr>
      <w:r>
        <w:lastRenderedPageBreak/>
        <w:t xml:space="preserve">Pour ca on modifie la fin de </w:t>
      </w:r>
      <w:proofErr w:type="spellStart"/>
      <w:r>
        <w:t>ajaxLivres.php</w:t>
      </w:r>
      <w:proofErr w:type="spellEnd"/>
      <w:r>
        <w:t xml:space="preserve"> en le </w:t>
      </w:r>
      <w:proofErr w:type="spellStart"/>
      <w:r>
        <w:t>remplacant</w:t>
      </w:r>
      <w:proofErr w:type="spellEnd"/>
      <w:r>
        <w:t xml:space="preserve"> </w:t>
      </w:r>
      <w:proofErr w:type="spellStart"/>
      <w:r>
        <w:t>ajaxLivresTb.php</w:t>
      </w:r>
      <w:proofErr w:type="spellEnd"/>
      <w:r>
        <w:t xml:space="preserve"> 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Paramètre $_POST["auteur"] : entier qui désigne l'auteur par son id dans la BDD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"Merci de spécifier le paramètre POST auteur avec un valeur correspondant à un entier"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auteurChoisi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intval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titre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livre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 JOIN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idAuteur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:auteur_choisi;"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":auteur_choisi"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livresChoisisQ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::FETCH_NUM);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//rajout des tr td pour afficher le resultat sous forme de tableau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.=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"&lt;tr&gt;&lt;td&gt;"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3E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"&lt;/td&gt;&lt;/tr&gt;"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3E12" w:rsidRPr="00CD3E12" w:rsidRDefault="00CD3E12" w:rsidP="00CD3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CD3E12" w:rsidRDefault="00CD3E12" w:rsidP="00CD6EA2">
      <w:pPr>
        <w:pStyle w:val="DefintionImportanta"/>
      </w:pPr>
    </w:p>
    <w:p w:rsidR="00CD3E12" w:rsidRDefault="00CD3E12" w:rsidP="00CD6EA2">
      <w:pPr>
        <w:pStyle w:val="DefintionImportanta"/>
      </w:pPr>
      <w:r>
        <w:t>Maintenant P2Tb.php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Objet de connexion à la BDD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$listeAuteursQ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id, nom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listeAuteursQ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listeAuteursQ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::FETCH_NUM);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AJAX P2Tableau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getXMLHttpRequest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err1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ActiveXObject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"Microsoft.XMLHTTP"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err2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ActiveXObject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"Msxml2.XMLHTTP"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err3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getXMLHttpRequest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"status"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textContent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"Chargement des livres..."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readystatechange</w:t>
      </w:r>
      <w:proofErr w:type="spellEnd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CD3E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CD3E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"["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 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statusText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ajaxLivresTb.php</w:t>
      </w:r>
      <w:proofErr w:type="spellEnd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setRequestHeader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"Content-Type"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"application/x-www-form-urlencoded"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"auteur="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selectedIndex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firstElementChild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textContent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CD3E1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td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Auteur :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();"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CD3E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{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 value=</w:t>
      </w:r>
      <w:r w:rsidRPr="00CD3E1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3E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D3E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"Livres"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D3E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CD3E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CD3E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E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CD3E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D3E12" w:rsidRPr="00CD3E12" w:rsidRDefault="00CD3E12" w:rsidP="00CD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D3E12" w:rsidRDefault="00CD3E12" w:rsidP="00CD6EA2">
      <w:pPr>
        <w:pStyle w:val="DefintionImportanta"/>
      </w:pPr>
      <w:r>
        <w:t xml:space="preserve">Comme tout à l’heure je choisi un auteur dans la liste </w:t>
      </w:r>
    </w:p>
    <w:p w:rsidR="00CD3E12" w:rsidRDefault="00CD3E12" w:rsidP="00CD6EA2">
      <w:pPr>
        <w:pStyle w:val="DefintionImportanta"/>
      </w:pPr>
      <w:r w:rsidRPr="00CD3E12">
        <w:lastRenderedPageBreak/>
        <w:drawing>
          <wp:inline distT="0" distB="0" distL="0" distR="0" wp14:anchorId="13F69ECC" wp14:editId="060B5A8F">
            <wp:extent cx="2057578" cy="124216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12" w:rsidRDefault="00CD3E12" w:rsidP="00CD6EA2">
      <w:pPr>
        <w:pStyle w:val="DefintionImportanta"/>
      </w:pPr>
      <w:r>
        <w:t xml:space="preserve">Une fois </w:t>
      </w:r>
      <w:r w:rsidR="004172B7">
        <w:t xml:space="preserve">que nous cliquons la page recharge les résultats sous forme de tableau </w:t>
      </w:r>
    </w:p>
    <w:p w:rsidR="004172B7" w:rsidRDefault="004172B7" w:rsidP="00CD6EA2">
      <w:pPr>
        <w:pStyle w:val="DefintionImportanta"/>
      </w:pPr>
      <w:r w:rsidRPr="004172B7">
        <w:drawing>
          <wp:inline distT="0" distB="0" distL="0" distR="0" wp14:anchorId="6E99BCF8" wp14:editId="064DD31F">
            <wp:extent cx="1775614" cy="122692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7" w:rsidRPr="004172B7" w:rsidRDefault="004172B7" w:rsidP="004172B7">
      <w:pPr>
        <w:pStyle w:val="DefintionImportanta"/>
      </w:pPr>
      <w:r>
        <w:t xml:space="preserve">Pour la partie XML nous récupérons le script suivant </w:t>
      </w:r>
      <w:r>
        <w:t xml:space="preserve"> </w:t>
      </w:r>
      <w:hyperlink r:id="rId16" w:history="1">
        <w:r>
          <w:rPr>
            <w:rStyle w:val="Lienhypertexte"/>
          </w:rPr>
          <w:t>https://www.w3schools.com/js/tryit.asp?filename=tryjs_ajax_responsexml</w:t>
        </w:r>
      </w:hyperlink>
    </w:p>
    <w:p w:rsidR="004172B7" w:rsidRDefault="004172B7" w:rsidP="00CD6EA2">
      <w:pPr>
        <w:pStyle w:val="DefintionImportanta"/>
      </w:pPr>
    </w:p>
    <w:p w:rsidR="004172B7" w:rsidRDefault="004172B7" w:rsidP="00CD6EA2">
      <w:pPr>
        <w:pStyle w:val="DefintionImportanta"/>
      </w:pPr>
      <w:r>
        <w:t xml:space="preserve">Ainsi que le fichier XML : </w:t>
      </w:r>
      <w:hyperlink r:id="rId17" w:history="1">
        <w:r>
          <w:rPr>
            <w:rStyle w:val="Lienhypertexte"/>
          </w:rPr>
          <w:t>https://www.w3schools.com/js/cd_catalog.xml</w:t>
        </w:r>
      </w:hyperlink>
    </w:p>
    <w:p w:rsidR="004172B7" w:rsidRDefault="004172B7" w:rsidP="00CD6EA2">
      <w:pPr>
        <w:pStyle w:val="DefintionImportanta"/>
      </w:pPr>
    </w:p>
    <w:p w:rsidR="004172B7" w:rsidRDefault="004172B7" w:rsidP="00CD6EA2">
      <w:pPr>
        <w:pStyle w:val="DefintionImportanta"/>
      </w:pPr>
      <w:r>
        <w:t>Mais le script nous retourne une erreur de format XML car les éléments se « bloquent » dans la boucle « for »</w:t>
      </w:r>
    </w:p>
    <w:p w:rsidR="004172B7" w:rsidRDefault="004172B7" w:rsidP="00CD6EA2">
      <w:pPr>
        <w:pStyle w:val="DefintionImportanta"/>
      </w:pPr>
      <w:r w:rsidRPr="004172B7">
        <w:drawing>
          <wp:inline distT="0" distB="0" distL="0" distR="0" wp14:anchorId="69498583" wp14:editId="7572657E">
            <wp:extent cx="4198984" cy="118120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7" w:rsidRDefault="004172B7" w:rsidP="00CD6EA2">
      <w:pPr>
        <w:pStyle w:val="DefintionImportanta"/>
      </w:pPr>
    </w:p>
    <w:p w:rsidR="001B4023" w:rsidRDefault="001B4023" w:rsidP="001B4023">
      <w:pPr>
        <w:pStyle w:val="DefintionImportanta"/>
      </w:pPr>
      <w:r>
        <w:t xml:space="preserve">On récupère alors le XML sur un navigateur </w:t>
      </w:r>
    </w:p>
    <w:p w:rsidR="001B4023" w:rsidRDefault="001B4023" w:rsidP="001B4023">
      <w:pPr>
        <w:pStyle w:val="DefintionImportanta"/>
      </w:pPr>
      <w:r>
        <w:t>Ici exemple avec auteur = 3</w:t>
      </w: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  <w:r w:rsidRPr="001B4023">
        <w:drawing>
          <wp:inline distT="0" distB="0" distL="0" distR="0" wp14:anchorId="6F8DB2D2" wp14:editId="2A1210F6">
            <wp:extent cx="3718882" cy="232430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  <w:r>
        <w:t>Voici le code P3LivresXml.php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1B4023" w:rsidRPr="001B4023" w:rsidRDefault="001B4023" w:rsidP="001B4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header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"Content-Type: application/xml; </w:t>
      </w:r>
      <w:proofErr w:type="spellStart"/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charset</w:t>
      </w:r>
      <w:proofErr w:type="spellEnd"/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=utf-8"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B4023" w:rsidRPr="001B4023" w:rsidRDefault="001B4023" w:rsidP="001B4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"Merci de spécifier le paramètre GET auteur avec un valeur correspondant à un entier"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auteurChoisi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intval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B40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B402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livre.titre, livre.id </w:t>
      </w: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livre </w:t>
      </w: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 JOIN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 </w:t>
      </w: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idAuteur </w:t>
      </w: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auteur.id 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:auteur_choisi;"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$livresChoisisQ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":auteur_choisi"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$auteurChoisi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livresChoisisQ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::FETCH_NUM);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1B402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B4023" w:rsidRPr="001B4023" w:rsidRDefault="001B4023" w:rsidP="001B4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listeLivresXML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"&lt;BIBLIOTHEQUE&gt;"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B402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livresChoisis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$listeLivresXML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.= 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"&lt;LIVRE&gt;&lt;TITRE&gt;"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B40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"&lt;/TITRE&gt;&lt;ID&gt;"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B402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"&lt;/ID&gt;&lt;/LIVRE&gt;"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listeLivresXML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.= </w:t>
      </w:r>
      <w:r w:rsidRPr="001B402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"&lt;/BIBLIOTHEQUE&gt;"</w:t>
      </w:r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B40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B40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listeLivresXML</w:t>
      </w:r>
      <w:proofErr w:type="spellEnd"/>
      <w:r w:rsidRPr="001B40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402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B4023" w:rsidRPr="001B4023" w:rsidRDefault="001B4023" w:rsidP="001B4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B4023" w:rsidRDefault="001B4023" w:rsidP="001B4023">
      <w:pPr>
        <w:pStyle w:val="DefintionImportanta"/>
      </w:pPr>
    </w:p>
    <w:p w:rsidR="004172B7" w:rsidRDefault="004172B7" w:rsidP="001B4023">
      <w:pPr>
        <w:pStyle w:val="DefintionImportanta"/>
      </w:pP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  <w:r>
        <w:t xml:space="preserve">Maintenant on veut récupérer les données avec des méthodes d’affichages différentes </w:t>
      </w:r>
    </w:p>
    <w:p w:rsidR="001B4023" w:rsidRDefault="001B4023" w:rsidP="001B4023">
      <w:pPr>
        <w:pStyle w:val="DefintionImportanta"/>
      </w:pPr>
      <w:r w:rsidRPr="001B4023">
        <w:drawing>
          <wp:anchor distT="0" distB="0" distL="114300" distR="114300" simplePos="0" relativeHeight="251659264" behindDoc="0" locked="0" layoutInCell="1" allowOverlap="1" wp14:anchorId="49C59D2A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1699260" cy="1963367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963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</w:p>
    <w:p w:rsidR="001B4023" w:rsidRDefault="001B4023" w:rsidP="001B4023">
      <w:pPr>
        <w:pStyle w:val="DefintionImportanta"/>
      </w:pPr>
      <w:r>
        <w:lastRenderedPageBreak/>
        <w:t>Maintenant je choisis un auteur dans la liste et la page se recharge presque instantanément car je suis en local (</w:t>
      </w:r>
      <w:proofErr w:type="spellStart"/>
      <w:r>
        <w:t>wamp</w:t>
      </w:r>
      <w:proofErr w:type="spellEnd"/>
      <w:r>
        <w:t>)</w:t>
      </w:r>
    </w:p>
    <w:p w:rsidR="001B4023" w:rsidRDefault="001B4023" w:rsidP="001B4023">
      <w:pPr>
        <w:pStyle w:val="DefintionImportanta"/>
      </w:pPr>
      <w:r w:rsidRPr="001B4023">
        <w:drawing>
          <wp:inline distT="0" distB="0" distL="0" distR="0" wp14:anchorId="2D601243" wp14:editId="6D219686">
            <wp:extent cx="2301439" cy="2895851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55" w:rsidRDefault="001B4023" w:rsidP="002A476D">
      <w:pPr>
        <w:pStyle w:val="DefintionImportanta"/>
        <w:rPr>
          <w:rFonts w:ascii="Consolas" w:eastAsia="Times New Roman" w:hAnsi="Consolas" w:cs="Times New Roman"/>
          <w:i w:val="0"/>
          <w:color w:val="569CD6"/>
          <w:sz w:val="21"/>
          <w:szCs w:val="21"/>
          <w:lang w:eastAsia="fr-FR"/>
        </w:rPr>
      </w:pPr>
      <w:r>
        <w:t>Code P3Aff</w:t>
      </w:r>
      <w:r w:rsidR="002A476D">
        <w:t>Ajax</w:t>
      </w:r>
      <w:r>
        <w:t>XML.php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"mysql:host=localhost;dbname=ajax"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"root"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$listeAuteursQ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$pdo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id, nom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auteur;"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listeAuteursQ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listeAuteursQ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::FETCH_NUM);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A47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PDOException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 de se connecter à la base de données : &lt;br /&gt;"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Affichage sous différentes Formes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2A476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td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getXMLHttpRequest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err1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ActiveXObject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"Microsoft.XMLHTTP"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err2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ActiveXObject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"Msxml2.XMLHTTP"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err3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getXMLHttpRequest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"status"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textContent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"Chargement des livres..."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readystatechange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afficheLivres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responseXML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"["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 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statusText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"P3AffLivresXML.php"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setRequestHeader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"Content-Type"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"application/x-www-form-urlencoded"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"auteur="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auteurs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selectedIndex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afficheLivres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livresXML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livresXML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getElementsByTagName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"&lt;table border=</w:t>
      </w:r>
      <w:r w:rsidRPr="002A476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</w:t>
      </w:r>
      <w:r w:rsidRPr="002A476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"&lt;select&gt;"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ul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textContent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ceTitre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titres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childNodes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nodeValue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"&lt;tr&gt;&lt;td&gt;"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ceTitre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"&lt;/td&gt;&lt;/tr&gt;"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ceTitre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"&lt;li&gt;"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ceTitre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"&lt;/li&gt;"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"&lt;/table&gt;"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"&lt;/select&gt;"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ul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ul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"LivresXML"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"&lt;p&gt;Tableau :&lt;/p&gt;"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"&lt;p&gt;Liste déroulante :&lt;/p&gt;"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"&lt;p&gt;Liste simple :&lt;/p&gt;"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Auteur :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"auteurs"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();"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2A47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listeAuteurs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as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{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"&lt;option value=</w:t>
      </w:r>
      <w:r w:rsidRPr="002A476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A47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"&lt;/option&gt;"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LivresXML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A47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2A47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bookmarkStart w:id="0" w:name="_GoBack"/>
      <w:bookmarkEnd w:id="0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2A47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MAJLivres</w:t>
      </w:r>
      <w:proofErr w:type="spellEnd"/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A47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2A47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A476D" w:rsidRPr="002A476D" w:rsidRDefault="002A476D" w:rsidP="002A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476D" w:rsidRDefault="002A476D" w:rsidP="002A476D">
      <w:pPr>
        <w:pStyle w:val="DefintionImportanta"/>
      </w:pPr>
    </w:p>
    <w:p w:rsidR="005D4D55" w:rsidRPr="00CD6EA2" w:rsidRDefault="005D4D55" w:rsidP="001B4023">
      <w:pPr>
        <w:pStyle w:val="DefintionImportanta"/>
      </w:pPr>
    </w:p>
    <w:sectPr w:rsidR="005D4D55" w:rsidRPr="00CD6EA2" w:rsidSect="006510AE">
      <w:footerReference w:type="default" r:id="rId22"/>
      <w:pgSz w:w="11906" w:h="16838"/>
      <w:pgMar w:top="720" w:right="720" w:bottom="0" w:left="720" w:header="708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CED" w:rsidRDefault="00217CED" w:rsidP="006510AE">
      <w:pPr>
        <w:spacing w:after="0" w:line="240" w:lineRule="auto"/>
      </w:pPr>
      <w:r>
        <w:separator/>
      </w:r>
    </w:p>
  </w:endnote>
  <w:endnote w:type="continuationSeparator" w:id="0">
    <w:p w:rsidR="00217CED" w:rsidRDefault="00217CED" w:rsidP="0065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12" w:rsidRPr="006510AE" w:rsidRDefault="00CD3E12" w:rsidP="006510AE">
    <w:pPr>
      <w:pStyle w:val="Pieddepage"/>
      <w:jc w:val="right"/>
      <w:rPr>
        <w:color w:val="C00000"/>
        <w:sz w:val="18"/>
        <w:szCs w:val="18"/>
      </w:rPr>
    </w:pPr>
    <w:r>
      <w:rPr>
        <w:color w:val="C00000"/>
        <w:sz w:val="18"/>
        <w:szCs w:val="18"/>
      </w:rPr>
      <w:t xml:space="preserve"> </w:t>
    </w:r>
    <w:r w:rsidRPr="006510AE">
      <w:rPr>
        <w:color w:val="C00000"/>
        <w:sz w:val="18"/>
        <w:szCs w:val="18"/>
      </w:rPr>
      <w:t xml:space="preserve">Page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PAGE  \* Arabic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  <w:r w:rsidRPr="006510AE">
      <w:rPr>
        <w:color w:val="C00000"/>
        <w:sz w:val="18"/>
        <w:szCs w:val="18"/>
      </w:rPr>
      <w:t xml:space="preserve"> sur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NUMPAGES  \* arabe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</w:p>
  <w:p w:rsidR="00CD3E12" w:rsidRDefault="00CD3E12">
    <w:pPr>
      <w:pStyle w:val="Pieddepage"/>
    </w:pPr>
  </w:p>
  <w:p w:rsidR="00CD3E12" w:rsidRDefault="00CD3E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CED" w:rsidRDefault="00217CED" w:rsidP="006510AE">
      <w:pPr>
        <w:spacing w:after="0" w:line="240" w:lineRule="auto"/>
      </w:pPr>
      <w:r>
        <w:separator/>
      </w:r>
    </w:p>
  </w:footnote>
  <w:footnote w:type="continuationSeparator" w:id="0">
    <w:p w:rsidR="00217CED" w:rsidRDefault="00217CED" w:rsidP="0065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E2E4A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F01A3"/>
    <w:multiLevelType w:val="hybridMultilevel"/>
    <w:tmpl w:val="5016B3AC"/>
    <w:lvl w:ilvl="0" w:tplc="0ABE730E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3A4C"/>
    <w:multiLevelType w:val="hybridMultilevel"/>
    <w:tmpl w:val="9EC44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5182"/>
    <w:multiLevelType w:val="hybridMultilevel"/>
    <w:tmpl w:val="443642B8"/>
    <w:lvl w:ilvl="0" w:tplc="CA8E334A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93BB8"/>
    <w:multiLevelType w:val="hybridMultilevel"/>
    <w:tmpl w:val="8F4A6F88"/>
    <w:lvl w:ilvl="0" w:tplc="0A3E720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D90"/>
    <w:multiLevelType w:val="hybridMultilevel"/>
    <w:tmpl w:val="E870B57C"/>
    <w:lvl w:ilvl="0" w:tplc="9EEAE9C6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7A05"/>
    <w:multiLevelType w:val="hybridMultilevel"/>
    <w:tmpl w:val="BBE83F2E"/>
    <w:lvl w:ilvl="0" w:tplc="29A2A5E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D025A"/>
    <w:multiLevelType w:val="hybridMultilevel"/>
    <w:tmpl w:val="E4262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D3E83"/>
    <w:multiLevelType w:val="hybridMultilevel"/>
    <w:tmpl w:val="64546BBC"/>
    <w:lvl w:ilvl="0" w:tplc="FBD6D2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D247F"/>
    <w:multiLevelType w:val="hybridMultilevel"/>
    <w:tmpl w:val="66286E46"/>
    <w:lvl w:ilvl="0" w:tplc="C7CED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4945"/>
    <w:multiLevelType w:val="hybridMultilevel"/>
    <w:tmpl w:val="F5A8D33C"/>
    <w:lvl w:ilvl="0" w:tplc="088E8626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344AA"/>
    <w:multiLevelType w:val="hybridMultilevel"/>
    <w:tmpl w:val="0FF468B6"/>
    <w:lvl w:ilvl="0" w:tplc="FED86B68">
      <w:start w:val="3"/>
      <w:numFmt w:val="bullet"/>
      <w:lvlText w:val="-"/>
      <w:lvlJc w:val="left"/>
      <w:pPr>
        <w:ind w:left="304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12" w15:restartNumberingAfterBreak="0">
    <w:nsid w:val="6A200E49"/>
    <w:multiLevelType w:val="hybridMultilevel"/>
    <w:tmpl w:val="FD7E52AE"/>
    <w:lvl w:ilvl="0" w:tplc="47143B44">
      <w:start w:val="3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6B364CB4"/>
    <w:multiLevelType w:val="hybridMultilevel"/>
    <w:tmpl w:val="2E246998"/>
    <w:lvl w:ilvl="0" w:tplc="D9AC4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64C05"/>
    <w:multiLevelType w:val="hybridMultilevel"/>
    <w:tmpl w:val="290E838C"/>
    <w:lvl w:ilvl="0" w:tplc="5B646E0A">
      <w:start w:val="1"/>
      <w:numFmt w:val="lowerLetter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A747C2"/>
    <w:multiLevelType w:val="hybridMultilevel"/>
    <w:tmpl w:val="9446DD02"/>
    <w:lvl w:ilvl="0" w:tplc="D77C3F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2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9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A"/>
    <w:rsid w:val="00062A27"/>
    <w:rsid w:val="000A4C77"/>
    <w:rsid w:val="0010498B"/>
    <w:rsid w:val="00116DD0"/>
    <w:rsid w:val="0012259B"/>
    <w:rsid w:val="00141CD5"/>
    <w:rsid w:val="00156239"/>
    <w:rsid w:val="00195A73"/>
    <w:rsid w:val="001B4023"/>
    <w:rsid w:val="001F2A2F"/>
    <w:rsid w:val="00205325"/>
    <w:rsid w:val="00217CED"/>
    <w:rsid w:val="00243403"/>
    <w:rsid w:val="00257E47"/>
    <w:rsid w:val="0028445A"/>
    <w:rsid w:val="002A476D"/>
    <w:rsid w:val="00306E18"/>
    <w:rsid w:val="00350BC5"/>
    <w:rsid w:val="00355233"/>
    <w:rsid w:val="003B6C3A"/>
    <w:rsid w:val="003D3D44"/>
    <w:rsid w:val="003D60AE"/>
    <w:rsid w:val="00402BCE"/>
    <w:rsid w:val="004172B7"/>
    <w:rsid w:val="00433C95"/>
    <w:rsid w:val="00475EE2"/>
    <w:rsid w:val="004C0FE4"/>
    <w:rsid w:val="00515B4F"/>
    <w:rsid w:val="00535D83"/>
    <w:rsid w:val="005411D1"/>
    <w:rsid w:val="0059421B"/>
    <w:rsid w:val="005D4D55"/>
    <w:rsid w:val="005E26F3"/>
    <w:rsid w:val="006447E8"/>
    <w:rsid w:val="006510AE"/>
    <w:rsid w:val="00664D68"/>
    <w:rsid w:val="006C07DE"/>
    <w:rsid w:val="00703889"/>
    <w:rsid w:val="00751FF3"/>
    <w:rsid w:val="00771F03"/>
    <w:rsid w:val="007D3021"/>
    <w:rsid w:val="00854BB8"/>
    <w:rsid w:val="00895F53"/>
    <w:rsid w:val="00906C04"/>
    <w:rsid w:val="009116C4"/>
    <w:rsid w:val="0093530D"/>
    <w:rsid w:val="00951853"/>
    <w:rsid w:val="00955596"/>
    <w:rsid w:val="009B2C58"/>
    <w:rsid w:val="00A25E65"/>
    <w:rsid w:val="00A335C5"/>
    <w:rsid w:val="00AB34A5"/>
    <w:rsid w:val="00B2716A"/>
    <w:rsid w:val="00B3039E"/>
    <w:rsid w:val="00B53D31"/>
    <w:rsid w:val="00BA0EB0"/>
    <w:rsid w:val="00BD548D"/>
    <w:rsid w:val="00BE2D73"/>
    <w:rsid w:val="00BF7914"/>
    <w:rsid w:val="00C0277D"/>
    <w:rsid w:val="00CA0115"/>
    <w:rsid w:val="00CD3E12"/>
    <w:rsid w:val="00CD6EA2"/>
    <w:rsid w:val="00D42D7E"/>
    <w:rsid w:val="00D74B2C"/>
    <w:rsid w:val="00D8699C"/>
    <w:rsid w:val="00DA0971"/>
    <w:rsid w:val="00DC4509"/>
    <w:rsid w:val="00E23725"/>
    <w:rsid w:val="00E46106"/>
    <w:rsid w:val="00E57A3F"/>
    <w:rsid w:val="00E57D0D"/>
    <w:rsid w:val="00EB142A"/>
    <w:rsid w:val="00EC7C76"/>
    <w:rsid w:val="00F20E9A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B5EDA"/>
  <w15:chartTrackingRefBased/>
  <w15:docId w15:val="{2CCA09F8-7C8B-43E5-A748-250602A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C5"/>
    <w:rPr>
      <w:rFonts w:asciiTheme="majorHAnsi" w:hAnsiTheme="majorHAns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335C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35C5"/>
    <w:pPr>
      <w:keepNext/>
      <w:keepLines/>
      <w:numPr>
        <w:numId w:val="10"/>
      </w:numPr>
      <w:spacing w:before="40" w:after="0"/>
      <w:ind w:left="1068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0AE"/>
  </w:style>
  <w:style w:type="paragraph" w:styleId="Pieddepage">
    <w:name w:val="footer"/>
    <w:basedOn w:val="Normal"/>
    <w:link w:val="Pieddepag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0AE"/>
  </w:style>
  <w:style w:type="paragraph" w:styleId="Listepuces">
    <w:name w:val="List Bullet"/>
    <w:basedOn w:val="Normal"/>
    <w:uiPriority w:val="99"/>
    <w:unhideWhenUsed/>
    <w:rsid w:val="006510AE"/>
    <w:pPr>
      <w:numPr>
        <w:numId w:val="1"/>
      </w:numPr>
      <w:contextualSpacing/>
    </w:pPr>
  </w:style>
  <w:style w:type="paragraph" w:styleId="Sansinterligne">
    <w:name w:val="No Spacing"/>
    <w:link w:val="SansinterligneCar"/>
    <w:uiPriority w:val="1"/>
    <w:qFormat/>
    <w:rsid w:val="001F2A2F"/>
    <w:pPr>
      <w:spacing w:after="0" w:line="240" w:lineRule="auto"/>
    </w:pPr>
  </w:style>
  <w:style w:type="paragraph" w:customStyle="1" w:styleId="Dfinition">
    <w:name w:val="Définition"/>
    <w:basedOn w:val="Sansinterligne"/>
    <w:link w:val="DfinitionCar"/>
    <w:autoRedefine/>
    <w:qFormat/>
    <w:rsid w:val="003D3D44"/>
    <w:rPr>
      <w:rFonts w:asciiTheme="majorHAnsi" w:hAnsiTheme="majorHAnsi"/>
      <w:color w:val="FF000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23725"/>
    <w:rPr>
      <w:i/>
      <w:iCs/>
      <w:color w:val="404040" w:themeColor="text1" w:themeTint="BF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3889"/>
  </w:style>
  <w:style w:type="character" w:customStyle="1" w:styleId="DfinitionCar">
    <w:name w:val="Définition Car"/>
    <w:basedOn w:val="SansinterligneCar"/>
    <w:link w:val="Dfinition"/>
    <w:rsid w:val="003D3D44"/>
    <w:rPr>
      <w:rFonts w:asciiTheme="majorHAnsi" w:hAnsiTheme="majorHAnsi"/>
      <w:color w:val="FF000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335C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E237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335C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DefintionImportanta">
    <w:name w:val="Defintion Importanta"/>
    <w:basedOn w:val="Dfinition"/>
    <w:link w:val="DefintionImportantaCar"/>
    <w:qFormat/>
    <w:rsid w:val="00AB34A5"/>
    <w:rPr>
      <w:i/>
      <w:color w:val="404040" w:themeColor="text1" w:themeTint="BF"/>
    </w:rPr>
  </w:style>
  <w:style w:type="paragraph" w:styleId="TM2">
    <w:name w:val="toc 2"/>
    <w:basedOn w:val="Normal"/>
    <w:next w:val="Normal"/>
    <w:autoRedefine/>
    <w:uiPriority w:val="39"/>
    <w:unhideWhenUsed/>
    <w:rsid w:val="00DC4509"/>
    <w:pPr>
      <w:spacing w:after="100"/>
      <w:ind w:left="280"/>
    </w:pPr>
  </w:style>
  <w:style w:type="character" w:customStyle="1" w:styleId="DefintionImportantaCar">
    <w:name w:val="Defintion Importanta Car"/>
    <w:basedOn w:val="DfinitionCar"/>
    <w:link w:val="DefintionImportanta"/>
    <w:rsid w:val="00AB34A5"/>
    <w:rPr>
      <w:rFonts w:asciiTheme="majorHAnsi" w:hAnsiTheme="majorHAnsi"/>
      <w:i/>
      <w:color w:val="404040" w:themeColor="text1" w:themeTint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45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C4509"/>
    <w:rPr>
      <w:color w:val="0563C1" w:themeColor="hyperlink"/>
      <w:u w:val="single"/>
    </w:rPr>
  </w:style>
  <w:style w:type="paragraph" w:styleId="Citationintense">
    <w:name w:val="Intense Quote"/>
    <w:aliases w:val="Calcul"/>
    <w:basedOn w:val="Normal"/>
    <w:next w:val="Normal"/>
    <w:link w:val="CitationintenseCar"/>
    <w:uiPriority w:val="30"/>
    <w:rsid w:val="00D42D7E"/>
    <w:pPr>
      <w:pBdr>
        <w:top w:val="single" w:sz="4" w:space="0" w:color="FF0000"/>
        <w:bottom w:val="single" w:sz="4" w:space="0" w:color="FF0000"/>
      </w:pBdr>
      <w:spacing w:before="360" w:after="360" w:line="240" w:lineRule="auto"/>
      <w:ind w:left="864" w:right="864"/>
    </w:pPr>
    <w:rPr>
      <w:b/>
      <w:i/>
      <w:iCs/>
      <w:color w:val="FF0000"/>
    </w:rPr>
  </w:style>
  <w:style w:type="character" w:customStyle="1" w:styleId="CitationintenseCar">
    <w:name w:val="Citation intense Car"/>
    <w:aliases w:val="Calcul Car"/>
    <w:basedOn w:val="Policepardfaut"/>
    <w:link w:val="Citationintense"/>
    <w:uiPriority w:val="30"/>
    <w:rsid w:val="00D42D7E"/>
    <w:rPr>
      <w:rFonts w:asciiTheme="majorHAnsi" w:hAnsiTheme="majorHAnsi"/>
      <w:b/>
      <w:i/>
      <w:iCs/>
      <w:color w:val="FF0000"/>
      <w:sz w:val="28"/>
    </w:rPr>
  </w:style>
  <w:style w:type="paragraph" w:customStyle="1" w:styleId="Calc">
    <w:name w:val="Calc"/>
    <w:basedOn w:val="DefintionImportanta"/>
    <w:link w:val="CalcCar"/>
    <w:qFormat/>
    <w:rsid w:val="00D42D7E"/>
    <w:rPr>
      <w:b/>
      <w:color w:val="FF0000"/>
    </w:rPr>
  </w:style>
  <w:style w:type="paragraph" w:styleId="Titre">
    <w:name w:val="Title"/>
    <w:basedOn w:val="Normal"/>
    <w:next w:val="Normal"/>
    <w:link w:val="TitreCar"/>
    <w:uiPriority w:val="10"/>
    <w:qFormat/>
    <w:rsid w:val="00D42D7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alcCar">
    <w:name w:val="Calc Car"/>
    <w:basedOn w:val="DefintionImportantaCar"/>
    <w:link w:val="Calc"/>
    <w:rsid w:val="00D42D7E"/>
    <w:rPr>
      <w:rFonts w:asciiTheme="majorHAnsi" w:hAnsiTheme="majorHAnsi"/>
      <w:b/>
      <w:i/>
      <w:color w:val="FF0000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D4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js/cd_catalog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tryit.asp?filename=tryjs_ajax_responsex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lo\Documents\Mod&#232;les%20Office%20personnalis&#233;s\C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3512-A882-4050-A7B0-55321109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C1.dotx</Template>
  <TotalTime>30</TotalTime>
  <Pages>18</Pages>
  <Words>2958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</dc:creator>
  <cp:keywords/>
  <dc:description/>
  <cp:lastModifiedBy>Diplo</cp:lastModifiedBy>
  <cp:revision>4</cp:revision>
  <dcterms:created xsi:type="dcterms:W3CDTF">2019-11-21T12:45:00Z</dcterms:created>
  <dcterms:modified xsi:type="dcterms:W3CDTF">2019-11-21T13:50:00Z</dcterms:modified>
</cp:coreProperties>
</file>