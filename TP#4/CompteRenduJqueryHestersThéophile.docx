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0AE" w:rsidRDefault="006510AE" w:rsidP="006510AE">
      <w:r>
        <w:t xml:space="preserve">Class : </w:t>
      </w:r>
      <w:r w:rsidR="00DA0971">
        <w:t xml:space="preserve"> </w:t>
      </w:r>
      <w:r w:rsidR="000A494F">
        <w:t>Javascript</w:t>
      </w:r>
    </w:p>
    <w:p w:rsidR="006510AE" w:rsidRDefault="006510AE">
      <w:r>
        <w:t xml:space="preserve">Type :  </w:t>
      </w:r>
      <w:r w:rsidR="000A494F">
        <w:t>Compte Rendu</w:t>
      </w:r>
    </w:p>
    <w:p w:rsidR="006510AE" w:rsidRDefault="006510AE">
      <w:r>
        <w:t xml:space="preserve">Date : </w:t>
      </w:r>
      <w:r w:rsidR="000A494F">
        <w:t>25/11/2019</w:t>
      </w:r>
    </w:p>
    <w:p w:rsidR="006510AE" w:rsidRPr="006510AE" w:rsidRDefault="006510AE" w:rsidP="006510AE">
      <w:pPr>
        <w:jc w:val="right"/>
        <w:rPr>
          <w:b/>
          <w:bCs/>
        </w:rPr>
      </w:pPr>
      <w:r w:rsidRPr="006510AE">
        <w:rPr>
          <w:b/>
          <w:bCs/>
        </w:rPr>
        <w:t>Hesters Théophile B2</w:t>
      </w:r>
    </w:p>
    <w:p w:rsidR="00E57D0D" w:rsidRDefault="000A494F" w:rsidP="000A494F">
      <w:pPr>
        <w:jc w:val="center"/>
      </w:pPr>
      <w:r>
        <w:t xml:space="preserve">Compte Rendu </w:t>
      </w:r>
      <w:proofErr w:type="spellStart"/>
      <w:r>
        <w:t>Tp</w:t>
      </w:r>
      <w:proofErr w:type="spellEnd"/>
      <w:r>
        <w:t xml:space="preserve"> Javascript </w:t>
      </w:r>
      <w:proofErr w:type="spellStart"/>
      <w:r>
        <w:t>Jquery</w:t>
      </w:r>
      <w:proofErr w:type="spellEnd"/>
    </w:p>
    <w:p w:rsidR="000A494F" w:rsidRDefault="000A494F" w:rsidP="000A494F">
      <w:pPr>
        <w:jc w:val="center"/>
      </w:pPr>
    </w:p>
    <w:p w:rsidR="000A494F" w:rsidRDefault="000A494F" w:rsidP="000A494F">
      <w:pPr>
        <w:jc w:val="center"/>
      </w:pPr>
    </w:p>
    <w:p w:rsidR="000A494F" w:rsidRDefault="005908BB" w:rsidP="000A494F">
      <w:r>
        <w:t xml:space="preserve">Partie 1 : </w:t>
      </w:r>
    </w:p>
    <w:p w:rsidR="00402BCE" w:rsidRDefault="005908BB" w:rsidP="005908BB">
      <w:proofErr w:type="spellStart"/>
      <w:proofErr w:type="gramStart"/>
      <w:r>
        <w:t>Hide</w:t>
      </w:r>
      <w:proofErr w:type="spellEnd"/>
      <w:r>
        <w:t>(</w:t>
      </w:r>
      <w:proofErr w:type="gramEnd"/>
      <w:r>
        <w:t xml:space="preserve">) Show() et </w:t>
      </w:r>
      <w:proofErr w:type="spellStart"/>
      <w:r>
        <w:t>prepend</w:t>
      </w:r>
      <w:proofErr w:type="spellEnd"/>
      <w:r>
        <w:t>() , .</w:t>
      </w:r>
      <w:proofErr w:type="spellStart"/>
      <w:r>
        <w:t>css</w:t>
      </w:r>
      <w:proofErr w:type="spellEnd"/>
      <w:r>
        <w:t>()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html</w:t>
      </w:r>
      <w:proofErr w:type="gramEnd"/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proofErr w:type="gramEnd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type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5908B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text/javascript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src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5908B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http://code.jquery.com/jquery-latest.min.js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"&gt;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body</w:t>
      </w:r>
      <w:proofErr w:type="gramEnd"/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div</w:t>
      </w:r>
      <w:proofErr w:type="gramEnd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id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proofErr w:type="spellStart"/>
      <w:r w:rsidRPr="005908B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monDiv</w:t>
      </w:r>
      <w:proofErr w:type="spellEnd"/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"&gt;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Bonjour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div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a</w:t>
      </w:r>
      <w:proofErr w:type="gramEnd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href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5908B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#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onClick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5908B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alterner()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"&gt;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disparition / apparition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a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spellStart"/>
      <w:proofErr w:type="gramStart"/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ul</w:t>
      </w:r>
      <w:proofErr w:type="spellEnd"/>
      <w:proofErr w:type="gramEnd"/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input</w:t>
      </w:r>
      <w:proofErr w:type="gramEnd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type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proofErr w:type="spellStart"/>
      <w:r w:rsidRPr="005908B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button</w:t>
      </w:r>
      <w:proofErr w:type="spellEnd"/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proofErr w:type="spellStart"/>
      <w:r w:rsidRPr="005908B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onclick</w:t>
      </w:r>
      <w:proofErr w:type="spellEnd"/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5908BB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change</w:t>
      </w:r>
      <w:r w:rsidRPr="005908B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()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"&gt;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li</w:t>
      </w:r>
      <w:proofErr w:type="gramEnd"/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First item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li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li</w:t>
      </w:r>
      <w:proofErr w:type="gramEnd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style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5908B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background:red;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"&gt;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span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Changed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span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Second item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li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li</w:t>
      </w:r>
      <w:proofErr w:type="gramEnd"/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Third</w:t>
      </w:r>
      <w:proofErr w:type="spellEnd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item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li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proofErr w:type="spellStart"/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ul</w:t>
      </w:r>
      <w:proofErr w:type="spellEnd"/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spellStart"/>
      <w:proofErr w:type="gramStart"/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ul</w:t>
      </w:r>
      <w:proofErr w:type="spellEnd"/>
      <w:proofErr w:type="gramEnd"/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li</w:t>
      </w:r>
      <w:proofErr w:type="gramEnd"/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First item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li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li</w:t>
      </w:r>
      <w:proofErr w:type="gramEnd"/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Second item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li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li</w:t>
      </w:r>
      <w:proofErr w:type="gramEnd"/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Third</w:t>
      </w:r>
      <w:proofErr w:type="spellEnd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item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li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proofErr w:type="spellStart"/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ul</w:t>
      </w:r>
      <w:proofErr w:type="spellEnd"/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    &lt;</w:t>
      </w:r>
      <w:proofErr w:type="gramStart"/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proofErr w:type="gramEnd"/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proofErr w:type="gramStart"/>
      <w:r w:rsidRPr="005908BB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var</w:t>
      </w:r>
      <w:proofErr w:type="gramEnd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etat</w:t>
      </w:r>
      <w:proofErr w:type="spellEnd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5908BB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true</w:t>
      </w:r>
      <w:proofErr w:type="spellEnd"/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proofErr w:type="spellStart"/>
      <w:proofErr w:type="gramStart"/>
      <w:r w:rsidRPr="005908BB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function</w:t>
      </w:r>
      <w:proofErr w:type="spellEnd"/>
      <w:proofErr w:type="gramEnd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change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(){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r w:rsidRPr="005908BB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$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proofErr w:type="gramStart"/>
      <w:r w:rsidRPr="005908B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li:odd</w:t>
      </w:r>
      <w:proofErr w:type="gramEnd"/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5908BB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prepend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'</w:t>
      </w:r>
      <w:r w:rsidRPr="005908B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&lt;span&gt;Changed&lt;/span&gt;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'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5908BB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css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background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:"</w:t>
      </w:r>
      <w:r w:rsidRPr="005908B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red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"}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proofErr w:type="spellStart"/>
      <w:proofErr w:type="gramStart"/>
      <w:r w:rsidRPr="005908BB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function</w:t>
      </w:r>
      <w:proofErr w:type="spellEnd"/>
      <w:proofErr w:type="gramEnd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alterner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()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proofErr w:type="gramStart"/>
      <w:r w:rsidRPr="005908B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fr-FR"/>
        </w:rPr>
        <w:t>if</w:t>
      </w:r>
      <w:proofErr w:type="gramEnd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(</w:t>
      </w:r>
      <w:proofErr w:type="spellStart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etat</w:t>
      </w:r>
      <w:proofErr w:type="spellEnd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    </w:t>
      </w:r>
      <w:r w:rsidRPr="005908BB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$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'</w:t>
      </w:r>
      <w:r w:rsidRPr="005908B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#</w:t>
      </w:r>
      <w:proofErr w:type="spellStart"/>
      <w:r w:rsidRPr="005908B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monDiv</w:t>
      </w:r>
      <w:proofErr w:type="spellEnd"/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'</w:t>
      </w:r>
      <w:proofErr w:type="gramStart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proofErr w:type="spellStart"/>
      <w:r w:rsidRPr="005908BB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hide</w:t>
      </w:r>
      <w:proofErr w:type="spellEnd"/>
      <w:proofErr w:type="gramEnd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()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5908B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fr-FR"/>
        </w:rPr>
        <w:t>else</w:t>
      </w:r>
      <w:proofErr w:type="spellEnd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    </w:t>
      </w:r>
      <w:r w:rsidRPr="005908BB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$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'</w:t>
      </w:r>
      <w:r w:rsidRPr="005908B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#</w:t>
      </w:r>
      <w:proofErr w:type="spellStart"/>
      <w:r w:rsidRPr="005908B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monDiv</w:t>
      </w:r>
      <w:proofErr w:type="spellEnd"/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'</w:t>
      </w:r>
      <w:proofErr w:type="gramStart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5908BB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show</w:t>
      </w:r>
      <w:proofErr w:type="gramEnd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()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proofErr w:type="gramStart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etat</w:t>
      </w:r>
      <w:proofErr w:type="gramEnd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!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etat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fr-FR"/>
        </w:rPr>
        <w:t>// Remplace etat par la valeur opposée 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lastRenderedPageBreak/>
        <w:t>   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body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html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5908BB" w:rsidRDefault="005908BB" w:rsidP="005908BB"/>
    <w:p w:rsidR="005908BB" w:rsidRDefault="005908BB" w:rsidP="005908BB">
      <w:r w:rsidRPr="005908BB">
        <w:rPr>
          <w:noProof/>
        </w:rPr>
        <w:drawing>
          <wp:inline distT="0" distB="0" distL="0" distR="0" wp14:anchorId="78D07EDD" wp14:editId="2A13BDAF">
            <wp:extent cx="6645910" cy="261048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CE" w:rsidRDefault="005908BB" w:rsidP="00771F03">
      <w:pPr>
        <w:pStyle w:val="DefintionImportanta"/>
      </w:pPr>
      <w:r>
        <w:t xml:space="preserve">Une fois qu’on clique sur le lien le texte disparait et apparaît à chaque fois qu’on clique dessus. De plus une fois le bouton cliqué le CSS change pour un item sur 2 d’où </w:t>
      </w:r>
      <w:r w:rsidRPr="005908BB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$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proofErr w:type="spellStart"/>
      <w:proofErr w:type="gramStart"/>
      <w:r w:rsidRPr="005908B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li:odd</w:t>
      </w:r>
      <w:proofErr w:type="spellEnd"/>
      <w:proofErr w:type="gramEnd"/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</w:p>
    <w:p w:rsidR="00402BCE" w:rsidRDefault="005908BB" w:rsidP="00771F03">
      <w:pPr>
        <w:pStyle w:val="DefintionImportanta"/>
      </w:pPr>
      <w:r w:rsidRPr="005908BB">
        <w:rPr>
          <w:noProof/>
        </w:rPr>
        <w:drawing>
          <wp:inline distT="0" distB="0" distL="0" distR="0" wp14:anchorId="6B08842D" wp14:editId="1165B1E1">
            <wp:extent cx="2629128" cy="207282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BB" w:rsidRDefault="005908BB" w:rsidP="005908BB"/>
    <w:p w:rsidR="005908BB" w:rsidRDefault="005908BB" w:rsidP="005908BB">
      <w:r>
        <w:t>Page 13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html</w:t>
      </w:r>
      <w:proofErr w:type="gramEnd"/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proofErr w:type="gramEnd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type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5908B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text/javascript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src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5908B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http://code.jquery.com/jquery-latest.min.js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"&gt;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body</w:t>
      </w:r>
      <w:proofErr w:type="gramEnd"/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div</w:t>
      </w:r>
      <w:proofErr w:type="gramEnd"/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spellStart"/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span</w:t>
      </w:r>
      <w:proofErr w:type="spellEnd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class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proofErr w:type="spellStart"/>
      <w:r w:rsidRPr="005908B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foo</w:t>
      </w:r>
      <w:proofErr w:type="spellEnd"/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"&gt;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Some</w:t>
      </w:r>
      <w:proofErr w:type="spellEnd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text</w:t>
      </w:r>
      <w:proofErr w:type="spellEnd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proofErr w:type="spellStart"/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span</w:t>
      </w:r>
      <w:proofErr w:type="spellEnd"/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div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div</w:t>
      </w:r>
      <w:proofErr w:type="gramEnd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style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5908B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display:none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"&gt;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span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More text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span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span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class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5908B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foo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"&gt;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span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div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input</w:t>
      </w:r>
      <w:proofErr w:type="gramEnd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type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proofErr w:type="spellStart"/>
      <w:r w:rsidRPr="005908B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button</w:t>
      </w:r>
      <w:proofErr w:type="spellEnd"/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value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5908B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Ok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proofErr w:type="spellStart"/>
      <w:r w:rsidRPr="005908B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onclick</w:t>
      </w:r>
      <w:proofErr w:type="spellEnd"/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proofErr w:type="spellStart"/>
      <w:r w:rsidRPr="005908BB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changed</w:t>
      </w:r>
      <w:proofErr w:type="spellEnd"/>
      <w:r w:rsidRPr="005908B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()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"&gt;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    &lt;</w:t>
      </w:r>
      <w:proofErr w:type="gramStart"/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proofErr w:type="gramEnd"/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proofErr w:type="spellStart"/>
      <w:proofErr w:type="gramStart"/>
      <w:r w:rsidRPr="005908BB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function</w:t>
      </w:r>
      <w:proofErr w:type="spellEnd"/>
      <w:proofErr w:type="gramEnd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5908BB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changed</w:t>
      </w:r>
      <w:proofErr w:type="spellEnd"/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()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r w:rsidRPr="005908BB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$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proofErr w:type="gramStart"/>
      <w:r w:rsidRPr="005908B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div:hidden</w:t>
      </w:r>
      <w:proofErr w:type="gramEnd"/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5908BB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find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5908B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.foo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5908BB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empty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()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5908BB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text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5908B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Changed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5908BB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end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()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5908BB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show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()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lastRenderedPageBreak/>
        <w:t>       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body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html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5908BB" w:rsidRDefault="005908BB" w:rsidP="005908BB">
      <w:r w:rsidRPr="005908BB">
        <w:rPr>
          <w:noProof/>
        </w:rPr>
        <w:drawing>
          <wp:inline distT="0" distB="0" distL="0" distR="0" wp14:anchorId="10D56119" wp14:editId="00CECB62">
            <wp:extent cx="693480" cy="4648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348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BB" w:rsidRDefault="005908BB" w:rsidP="005908BB">
      <w:r>
        <w:t xml:space="preserve">Une fois que je clique sur le bouton </w:t>
      </w:r>
    </w:p>
    <w:p w:rsidR="005908BB" w:rsidRDefault="005908BB" w:rsidP="005908BB">
      <w:r w:rsidRPr="005908BB">
        <w:rPr>
          <w:noProof/>
        </w:rPr>
        <w:drawing>
          <wp:inline distT="0" distB="0" distL="0" distR="0" wp14:anchorId="6CA75F56" wp14:editId="0A00EBE8">
            <wp:extent cx="1394581" cy="63251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BB" w:rsidRDefault="005908BB" w:rsidP="005908BB"/>
    <w:p w:rsidR="005908BB" w:rsidRDefault="005908BB" w:rsidP="005908BB">
      <w:r>
        <w:t>Page 14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html</w:t>
      </w:r>
      <w:proofErr w:type="gramEnd"/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proofErr w:type="gramEnd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type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5908B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text/javascript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src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5908B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http://code.jquery.com/jquery-latest.min.js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"&gt;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body</w:t>
      </w:r>
      <w:proofErr w:type="gramEnd"/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input</w:t>
      </w:r>
      <w:proofErr w:type="gramEnd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type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5908B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checkbox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value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5908B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Ok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id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5908B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total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onclick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5908BB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changed</w:t>
      </w:r>
      <w:r w:rsidRPr="005908B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()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"&gt;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    &lt;</w:t>
      </w:r>
      <w:proofErr w:type="gramStart"/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proofErr w:type="gramEnd"/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proofErr w:type="spellStart"/>
      <w:proofErr w:type="gramStart"/>
      <w:r w:rsidRPr="005908BB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function</w:t>
      </w:r>
      <w:proofErr w:type="spellEnd"/>
      <w:proofErr w:type="gramEnd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5908BB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changed</w:t>
      </w:r>
      <w:proofErr w:type="spellEnd"/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()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proofErr w:type="gramStart"/>
      <w:r w:rsidRPr="005908B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fr-FR"/>
        </w:rPr>
        <w:t>if</w:t>
      </w:r>
      <w:proofErr w:type="gramEnd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(</w:t>
      </w:r>
      <w:r w:rsidRPr="005908BB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$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'</w:t>
      </w:r>
      <w:r w:rsidRPr="005908B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#total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'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proofErr w:type="spellStart"/>
      <w:r w:rsidRPr="005908BB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prop</w:t>
      </w:r>
      <w:proofErr w:type="spellEnd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'</w:t>
      </w:r>
      <w:proofErr w:type="spellStart"/>
      <w:r w:rsidRPr="005908B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checked</w:t>
      </w:r>
      <w:proofErr w:type="spellEnd"/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'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)) 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                </w:t>
      </w:r>
      <w:r w:rsidRPr="005908BB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fr-FR"/>
        </w:rPr>
        <w:t>// Traitement si cochée 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    </w:t>
      </w:r>
      <w:proofErr w:type="spellStart"/>
      <w:proofErr w:type="gramStart"/>
      <w:r w:rsidRPr="005908BB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alert</w:t>
      </w:r>
      <w:proofErr w:type="spellEnd"/>
      <w:proofErr w:type="gramEnd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5908B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coché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proofErr w:type="spellStart"/>
      <w:proofErr w:type="gramStart"/>
      <w:r w:rsidRPr="005908B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fr-FR"/>
        </w:rPr>
        <w:t>else</w:t>
      </w:r>
      <w:proofErr w:type="spellEnd"/>
      <w:proofErr w:type="gramEnd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  </w:t>
      </w:r>
      <w:proofErr w:type="spellStart"/>
      <w:proofErr w:type="gramStart"/>
      <w:r w:rsidRPr="005908BB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alert</w:t>
      </w:r>
      <w:proofErr w:type="spellEnd"/>
      <w:proofErr w:type="gramEnd"/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5908B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décoché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body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5908BB" w:rsidRPr="005908BB" w:rsidRDefault="005908BB" w:rsidP="005908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908BB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html</w:t>
      </w:r>
      <w:r w:rsidRPr="005908B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5908BB" w:rsidRDefault="005908BB" w:rsidP="005908BB">
      <w:r>
        <w:t xml:space="preserve">Une fois que je clique sur le bouton une alerte apparaît </w:t>
      </w:r>
    </w:p>
    <w:p w:rsidR="009A3DDE" w:rsidRDefault="009A3DDE" w:rsidP="005908BB">
      <w:r w:rsidRPr="009A3DDE">
        <w:rPr>
          <w:noProof/>
        </w:rPr>
        <w:lastRenderedPageBreak/>
        <w:drawing>
          <wp:inline distT="0" distB="0" distL="0" distR="0" wp14:anchorId="62C2C3EC" wp14:editId="779E78F5">
            <wp:extent cx="3642676" cy="368077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DE" w:rsidRDefault="009A3DDE" w:rsidP="005908BB">
      <w:r>
        <w:t>Et quand je reclique sur le bouton une alerte apparaît pour dire que le bouton est décoché</w:t>
      </w:r>
    </w:p>
    <w:p w:rsidR="009A3DDE" w:rsidRDefault="009A3DDE" w:rsidP="005908BB">
      <w:r w:rsidRPr="009A3DDE">
        <w:rPr>
          <w:noProof/>
        </w:rPr>
        <w:drawing>
          <wp:inline distT="0" distB="0" distL="0" distR="0" wp14:anchorId="197D1819" wp14:editId="194B7661">
            <wp:extent cx="5784081" cy="3520745"/>
            <wp:effectExtent l="0" t="0" r="762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DE" w:rsidRDefault="009A3DDE" w:rsidP="009A3DDE"/>
    <w:p w:rsidR="009A3DDE" w:rsidRDefault="009A3DDE" w:rsidP="009A3DDE">
      <w:pPr>
        <w:tabs>
          <w:tab w:val="left" w:pos="2484"/>
        </w:tabs>
      </w:pPr>
      <w:r>
        <w:t>Page 15</w:t>
      </w:r>
    </w:p>
    <w:p w:rsidR="009A3DDE" w:rsidRDefault="009A3DDE" w:rsidP="009A3DDE">
      <w:pPr>
        <w:tabs>
          <w:tab w:val="left" w:pos="2484"/>
        </w:tabs>
      </w:pP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html</w:t>
      </w:r>
      <w:proofErr w:type="gram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proofErr w:type="gram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type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text/javascript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src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http://code.jquery.com/jquery-latest.min.js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"&gt;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lastRenderedPageBreak/>
        <w:t>&lt;</w:t>
      </w:r>
      <w:proofErr w:type="gram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body</w:t>
      </w:r>
      <w:proofErr w:type="gram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spellStart"/>
      <w:proofErr w:type="gram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form</w:t>
      </w:r>
      <w:proofErr w:type="spellEnd"/>
      <w:proofErr w:type="gram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9A3D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name</w:t>
      </w:r>
      <w:proofErr w:type="spell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ok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input</w:t>
      </w:r>
      <w:proofErr w:type="gram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type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proofErr w:type="spellStart"/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text</w:t>
      </w:r>
      <w:proofErr w:type="spell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id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login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input</w:t>
      </w:r>
      <w:proofErr w:type="gram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type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proofErr w:type="spellStart"/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submit</w:t>
      </w:r>
      <w:proofErr w:type="spell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value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ok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proofErr w:type="spell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form</w:t>
      </w:r>
      <w:proofErr w:type="spell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    &lt;</w:t>
      </w:r>
      <w:proofErr w:type="gram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proofErr w:type="gram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r w:rsidRPr="009A3DDE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$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(document</w:t>
      </w:r>
      <w:proofErr w:type="gramStart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9A3DDE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ready</w:t>
      </w:r>
      <w:proofErr w:type="gram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9A3DDE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function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()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  <w:r w:rsidRPr="009A3DDE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fr-FR"/>
        </w:rPr>
        <w:t>//Execute une fontion quand le document est chargé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r w:rsidRPr="009A3DDE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$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'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#ok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'</w:t>
      </w:r>
      <w:proofErr w:type="gramStart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proofErr w:type="spellStart"/>
      <w:r w:rsidRPr="009A3DDE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submit</w:t>
      </w:r>
      <w:proofErr w:type="spellEnd"/>
      <w:proofErr w:type="gram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proofErr w:type="spellStart"/>
      <w:r w:rsidRPr="009A3DDE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function</w:t>
      </w:r>
      <w:proofErr w:type="spell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()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    </w:t>
      </w:r>
      <w:proofErr w:type="gramStart"/>
      <w:r w:rsidRPr="009A3DD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fr-FR"/>
        </w:rPr>
        <w:t>if</w:t>
      </w:r>
      <w:proofErr w:type="gram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(</w:t>
      </w:r>
      <w:r w:rsidRPr="009A3DDE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$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'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#login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'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9A3DDE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val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() </w:t>
      </w:r>
      <w:r w:rsidRPr="009A3DDE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==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''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        </w:t>
      </w:r>
      <w:proofErr w:type="spellStart"/>
      <w:proofErr w:type="gramStart"/>
      <w:r w:rsidRPr="009A3DDE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alert</w:t>
      </w:r>
      <w:proofErr w:type="spell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proofErr w:type="gram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'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Entrer un login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'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        </w:t>
      </w:r>
      <w:proofErr w:type="gramStart"/>
      <w:r w:rsidRPr="009A3DD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fr-FR"/>
        </w:rPr>
        <w:t>return</w:t>
      </w:r>
      <w:proofErr w:type="gram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false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   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body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html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Default="009A3DDE" w:rsidP="009A3DDE">
      <w:pPr>
        <w:tabs>
          <w:tab w:val="left" w:pos="2484"/>
        </w:tabs>
      </w:pPr>
      <w:r w:rsidRPr="009A3DDE">
        <w:rPr>
          <w:noProof/>
        </w:rPr>
        <w:drawing>
          <wp:inline distT="0" distB="0" distL="0" distR="0" wp14:anchorId="3F530544" wp14:editId="78EB79CB">
            <wp:extent cx="1844200" cy="358171"/>
            <wp:effectExtent l="0" t="0" r="381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DE" w:rsidRDefault="009A3DDE" w:rsidP="009A3DDE">
      <w:pPr>
        <w:tabs>
          <w:tab w:val="left" w:pos="2484"/>
        </w:tabs>
      </w:pPr>
      <w:r>
        <w:t>Une fois que je clique sur le bouton Ok le formulaire s’envoie</w:t>
      </w:r>
    </w:p>
    <w:p w:rsidR="009A3DDE" w:rsidRDefault="009A3DDE" w:rsidP="009A3DDE">
      <w:pPr>
        <w:tabs>
          <w:tab w:val="left" w:pos="2484"/>
        </w:tabs>
      </w:pPr>
      <w:r>
        <w:t>Page 16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html</w:t>
      </w:r>
      <w:proofErr w:type="gram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proofErr w:type="gram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type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text/javascript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src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http://code.jquery.com/jquery-latest.min.js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"&gt;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body</w:t>
      </w:r>
      <w:proofErr w:type="gram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input</w:t>
      </w:r>
      <w:proofErr w:type="gram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name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nom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type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text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id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nom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value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Entrez votre nom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    &lt;</w:t>
      </w:r>
      <w:proofErr w:type="gram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proofErr w:type="gram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9A3DDE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$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'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#nom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'</w:t>
      </w:r>
      <w:proofErr w:type="gramStart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9A3DDE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focus</w:t>
      </w:r>
      <w:proofErr w:type="gram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proofErr w:type="spellStart"/>
      <w:r w:rsidRPr="009A3DDE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function</w:t>
      </w:r>
      <w:proofErr w:type="spell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(){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proofErr w:type="gramStart"/>
      <w:r w:rsidRPr="009A3DDE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var</w:t>
      </w:r>
      <w:proofErr w:type="gram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field</w:t>
      </w:r>
      <w:proofErr w:type="spell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9A3DDE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$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proofErr w:type="spellStart"/>
      <w:r w:rsidRPr="009A3DDE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fr-FR"/>
        </w:rPr>
        <w:t>this</w:t>
      </w:r>
      <w:proofErr w:type="spell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proofErr w:type="spellStart"/>
      <w:proofErr w:type="gramStart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field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9A3DDE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val</w:t>
      </w:r>
      <w:proofErr w:type="spell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proofErr w:type="gram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''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body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html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Default="009A3DDE" w:rsidP="009A3DDE">
      <w:pPr>
        <w:tabs>
          <w:tab w:val="left" w:pos="2484"/>
        </w:tabs>
      </w:pPr>
    </w:p>
    <w:p w:rsidR="009A3DDE" w:rsidRDefault="009A3DDE" w:rsidP="009A3DDE">
      <w:pPr>
        <w:tabs>
          <w:tab w:val="left" w:pos="2484"/>
        </w:tabs>
      </w:pPr>
      <w:r w:rsidRPr="009A3DDE">
        <w:rPr>
          <w:noProof/>
        </w:rPr>
        <w:drawing>
          <wp:inline distT="0" distB="0" distL="0" distR="0" wp14:anchorId="3E0FD57B" wp14:editId="495CE69B">
            <wp:extent cx="1646063" cy="335309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DE" w:rsidRDefault="009A3DDE" w:rsidP="009A3DDE">
      <w:pPr>
        <w:tabs>
          <w:tab w:val="left" w:pos="2484"/>
        </w:tabs>
      </w:pPr>
      <w:r>
        <w:lastRenderedPageBreak/>
        <w:t>Une fois que je clique dans la case « entrez votre nom » va disparaître pour laisser place à l’utilisateur de rentrer son nom</w:t>
      </w:r>
    </w:p>
    <w:p w:rsidR="009A3DDE" w:rsidRDefault="009A3DDE" w:rsidP="009A3DDE">
      <w:pPr>
        <w:tabs>
          <w:tab w:val="left" w:pos="2484"/>
        </w:tabs>
      </w:pPr>
      <w:r w:rsidRPr="009A3DDE">
        <w:rPr>
          <w:noProof/>
        </w:rPr>
        <w:drawing>
          <wp:inline distT="0" distB="0" distL="0" distR="0" wp14:anchorId="5BC55C0E" wp14:editId="7F225AAF">
            <wp:extent cx="1806097" cy="396274"/>
            <wp:effectExtent l="0" t="0" r="381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DE" w:rsidRDefault="009A3DDE" w:rsidP="009A3DDE"/>
    <w:p w:rsidR="009A3DDE" w:rsidRDefault="009A3DDE" w:rsidP="009A3DDE">
      <w:r>
        <w:t xml:space="preserve">Page 17 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html</w:t>
      </w:r>
      <w:proofErr w:type="gram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proofErr w:type="gram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type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text/javascript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src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http://code.jquery.com/jquery-latest.min.js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"&gt;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body</w:t>
      </w:r>
      <w:proofErr w:type="gram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input</w:t>
      </w:r>
      <w:proofErr w:type="gram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type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radio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value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Ok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id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total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    &lt;</w:t>
      </w:r>
      <w:proofErr w:type="gram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proofErr w:type="gram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</w:t>
      </w:r>
      <w:r w:rsidRPr="009A3DDE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$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proofErr w:type="gramStart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'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:radio</w:t>
      </w:r>
      <w:proofErr w:type="gram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'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9A3DDE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click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proofErr w:type="spellStart"/>
      <w:r w:rsidRPr="009A3DDE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function</w:t>
      </w:r>
      <w:proofErr w:type="spell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(){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</w:t>
      </w:r>
      <w:proofErr w:type="spellStart"/>
      <w:proofErr w:type="gramStart"/>
      <w:r w:rsidRPr="009A3DDE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alert</w:t>
      </w:r>
      <w:proofErr w:type="spell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proofErr w:type="gram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proofErr w:type="spellStart"/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Ca</w:t>
      </w:r>
      <w:proofErr w:type="spellEnd"/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 fonctionne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body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html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Default="009A3DDE" w:rsidP="009A3DDE"/>
    <w:p w:rsidR="009A3DDE" w:rsidRDefault="009A3DDE" w:rsidP="009A3DDE">
      <w:r w:rsidRPr="009A3DDE">
        <w:rPr>
          <w:noProof/>
        </w:rPr>
        <w:drawing>
          <wp:inline distT="0" distB="0" distL="0" distR="0" wp14:anchorId="0708553D" wp14:editId="4D937204">
            <wp:extent cx="4549534" cy="3467400"/>
            <wp:effectExtent l="0" t="0" r="381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DE" w:rsidRDefault="009A3DDE" w:rsidP="009A3DDE"/>
    <w:p w:rsidR="009A3DDE" w:rsidRDefault="009A3DDE" w:rsidP="009A3DDE"/>
    <w:p w:rsidR="009A3DDE" w:rsidRDefault="009A3DDE" w:rsidP="009A3DDE">
      <w:r>
        <w:lastRenderedPageBreak/>
        <w:t>Page 18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html</w:t>
      </w:r>
      <w:proofErr w:type="gram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proofErr w:type="gram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type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text/javascript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src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http://code.jquery.com/jquery-latest.min.js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"&gt;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body</w:t>
      </w:r>
      <w:proofErr w:type="gram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Pr="009A3DDE" w:rsidRDefault="009A3DDE" w:rsidP="009A3DDE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div</w:t>
      </w:r>
      <w:proofErr w:type="gram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spellStart"/>
      <w:proofErr w:type="gram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span</w:t>
      </w:r>
      <w:proofErr w:type="spellEnd"/>
      <w:proofErr w:type="gram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class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all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"&gt;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Select All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proofErr w:type="spell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span</w:t>
      </w:r>
      <w:proofErr w:type="spell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spellStart"/>
      <w:proofErr w:type="gram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span</w:t>
      </w:r>
      <w:proofErr w:type="spellEnd"/>
      <w:proofErr w:type="gram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class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none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"&gt;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| Select None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proofErr w:type="spell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span</w:t>
      </w:r>
      <w:proofErr w:type="spell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input</w:t>
      </w:r>
      <w:proofErr w:type="gram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9A3D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name</w:t>
      </w:r>
      <w:proofErr w:type="spell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chk1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type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proofErr w:type="spellStart"/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checkbox</w:t>
      </w:r>
      <w:proofErr w:type="spell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/&gt;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input</w:t>
      </w:r>
      <w:proofErr w:type="gram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9A3D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name</w:t>
      </w:r>
      <w:proofErr w:type="spell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chk2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type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proofErr w:type="spellStart"/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checkbox</w:t>
      </w:r>
      <w:proofErr w:type="spell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/&gt;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input</w:t>
      </w:r>
      <w:proofErr w:type="gram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9A3D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name</w:t>
      </w:r>
      <w:proofErr w:type="spell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chk3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type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proofErr w:type="spellStart"/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checkbox</w:t>
      </w:r>
      <w:proofErr w:type="spell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/&gt;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div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div</w:t>
      </w:r>
      <w:proofErr w:type="gram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spellStart"/>
      <w:proofErr w:type="gram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span</w:t>
      </w:r>
      <w:proofErr w:type="spellEnd"/>
      <w:proofErr w:type="gram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class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all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"&gt;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Select All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proofErr w:type="spell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span</w:t>
      </w:r>
      <w:proofErr w:type="spell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spellStart"/>
      <w:proofErr w:type="gram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span</w:t>
      </w:r>
      <w:proofErr w:type="spellEnd"/>
      <w:proofErr w:type="gram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class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none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"&gt;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| Select None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proofErr w:type="spell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span</w:t>
      </w:r>
      <w:proofErr w:type="spell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input</w:t>
      </w:r>
      <w:proofErr w:type="gram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9A3D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name</w:t>
      </w:r>
      <w:proofErr w:type="spell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chk4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type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proofErr w:type="spellStart"/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checkbox</w:t>
      </w:r>
      <w:proofErr w:type="spell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/&gt;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input</w:t>
      </w:r>
      <w:proofErr w:type="gram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9A3D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name</w:t>
      </w:r>
      <w:proofErr w:type="spell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chk5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type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proofErr w:type="spellStart"/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checkbox</w:t>
      </w:r>
      <w:proofErr w:type="spell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/&gt;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input</w:t>
      </w:r>
      <w:proofErr w:type="gram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9A3D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name</w:t>
      </w:r>
      <w:proofErr w:type="spell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chk6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type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proofErr w:type="spellStart"/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checkbox</w:t>
      </w:r>
      <w:proofErr w:type="spell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/&gt;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div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    &lt;</w:t>
      </w:r>
      <w:proofErr w:type="gramStart"/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proofErr w:type="gram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</w:t>
      </w:r>
      <w:r w:rsidRPr="009A3DDE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$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proofErr w:type="spellStart"/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span</w:t>
      </w:r>
      <w:proofErr w:type="spell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proofErr w:type="gramStart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9A3DDE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click</w:t>
      </w:r>
      <w:proofErr w:type="gram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proofErr w:type="gramStart"/>
      <w:r w:rsidRPr="009A3DDE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function</w:t>
      </w:r>
      <w:proofErr w:type="spell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proofErr w:type="gram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)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gramStart"/>
      <w:r w:rsidRPr="009A3DD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fr-FR"/>
        </w:rPr>
        <w:t>if</w:t>
      </w:r>
      <w:proofErr w:type="gram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(</w:t>
      </w:r>
      <w:r w:rsidRPr="009A3DDE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$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proofErr w:type="spellStart"/>
      <w:r w:rsidRPr="009A3DDE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fr-FR"/>
        </w:rPr>
        <w:t>this</w:t>
      </w:r>
      <w:proofErr w:type="spell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proofErr w:type="spellStart"/>
      <w:r w:rsidRPr="009A3DDE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text</w:t>
      </w:r>
      <w:proofErr w:type="spell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()</w:t>
      </w:r>
      <w:r w:rsidRPr="009A3DDE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==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Select All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$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proofErr w:type="spellStart"/>
      <w:r w:rsidRPr="009A3DDE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fr-FR"/>
        </w:rPr>
        <w:t>this</w:t>
      </w:r>
      <w:proofErr w:type="spellEnd"/>
      <w:proofErr w:type="gramStart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9A3DDE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siblings</w:t>
      </w:r>
      <w:proofErr w:type="gram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:</w:t>
      </w:r>
      <w:proofErr w:type="spellStart"/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checkbox</w:t>
      </w:r>
      <w:proofErr w:type="spell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proofErr w:type="spellStart"/>
      <w:r w:rsidRPr="009A3DDE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prop</w:t>
      </w:r>
      <w:proofErr w:type="spell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proofErr w:type="spellStart"/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checked</w:t>
      </w:r>
      <w:proofErr w:type="spell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",</w:t>
      </w:r>
      <w:proofErr w:type="spellStart"/>
      <w:r w:rsidRPr="009A3DDE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true</w:t>
      </w:r>
      <w:proofErr w:type="spell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proofErr w:type="gramStart"/>
      <w:r w:rsidRPr="009A3DD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fr-FR"/>
        </w:rPr>
        <w:t>else</w:t>
      </w:r>
      <w:proofErr w:type="spellEnd"/>
      <w:proofErr w:type="gram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fr-FR"/>
        </w:rPr>
        <w:t>if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(</w:t>
      </w:r>
      <w:r w:rsidRPr="009A3DDE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$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proofErr w:type="spellStart"/>
      <w:r w:rsidRPr="009A3DDE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fr-FR"/>
        </w:rPr>
        <w:t>this</w:t>
      </w:r>
      <w:proofErr w:type="spell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proofErr w:type="spellStart"/>
      <w:r w:rsidRPr="009A3DDE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attr</w:t>
      </w:r>
      <w:proofErr w:type="spell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class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9A3DDE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==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none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$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proofErr w:type="spellStart"/>
      <w:r w:rsidRPr="009A3DDE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fr-FR"/>
        </w:rPr>
        <w:t>this</w:t>
      </w:r>
      <w:proofErr w:type="spellEnd"/>
      <w:proofErr w:type="gramStart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9A3DDE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siblings</w:t>
      </w:r>
      <w:proofErr w:type="gram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:</w:t>
      </w:r>
      <w:proofErr w:type="spellStart"/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checkbox</w:t>
      </w:r>
      <w:proofErr w:type="spell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proofErr w:type="spellStart"/>
      <w:r w:rsidRPr="009A3DDE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prop</w:t>
      </w:r>
      <w:proofErr w:type="spellEnd"/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proofErr w:type="spellStart"/>
      <w:r w:rsidRPr="009A3DDE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checked</w:t>
      </w:r>
      <w:proofErr w:type="spellEnd"/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",</w:t>
      </w:r>
      <w:r w:rsidRPr="009A3DDE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false</w:t>
      </w: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body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html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body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9A3DDE" w:rsidRPr="009A3DDE" w:rsidRDefault="009A3DDE" w:rsidP="009A3D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9A3DDE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html</w:t>
      </w:r>
      <w:r w:rsidRPr="009A3DDE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9A3DDE" w:rsidRDefault="009A3DDE" w:rsidP="009A3DDE">
      <w:r w:rsidRPr="009A3DDE">
        <w:rPr>
          <w:noProof/>
        </w:rPr>
        <w:drawing>
          <wp:inline distT="0" distB="0" distL="0" distR="0" wp14:anchorId="11687367" wp14:editId="365CC7DD">
            <wp:extent cx="2385267" cy="609653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DE" w:rsidRDefault="009A3DDE" w:rsidP="009A3DDE">
      <w:r>
        <w:t>Quand on clique sur select all tous les boutons radio se cochent et select none les boutons se décochent</w:t>
      </w:r>
    </w:p>
    <w:p w:rsidR="009A3DDE" w:rsidRDefault="009A3DDE" w:rsidP="009A3DDE"/>
    <w:p w:rsidR="002952E9" w:rsidRDefault="002952E9" w:rsidP="009A3DDE"/>
    <w:p w:rsidR="002952E9" w:rsidRDefault="002952E9" w:rsidP="009A3DDE"/>
    <w:p w:rsidR="002952E9" w:rsidRDefault="002952E9" w:rsidP="009A3DDE">
      <w:r>
        <w:lastRenderedPageBreak/>
        <w:t xml:space="preserve">Partie 2 </w:t>
      </w:r>
    </w:p>
    <w:p w:rsidR="00EB4E55" w:rsidRDefault="00EB4E55" w:rsidP="00EB4E55">
      <w:r>
        <w:t xml:space="preserve">P1 </w:t>
      </w:r>
    </w:p>
    <w:p w:rsidR="00EB4E55" w:rsidRDefault="00EB4E55" w:rsidP="00EB4E55">
      <w:r>
        <w:t>Je récupère le documents courses.xml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spellStart"/>
      <w:proofErr w:type="gramStart"/>
      <w:r w:rsidRPr="002952E9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products</w:t>
      </w:r>
      <w:proofErr w:type="spellEnd"/>
      <w:proofErr w:type="gramEnd"/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spellStart"/>
      <w:proofErr w:type="gramStart"/>
      <w:r w:rsidRPr="002952E9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product</w:t>
      </w:r>
      <w:proofErr w:type="spellEnd"/>
      <w:proofErr w:type="gramEnd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2952E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id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=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2952E9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1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"&gt;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spellStart"/>
      <w:proofErr w:type="gramStart"/>
      <w:r w:rsidRPr="002952E9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name</w:t>
      </w:r>
      <w:proofErr w:type="spellEnd"/>
      <w:proofErr w:type="gramEnd"/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Steak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proofErr w:type="spellStart"/>
      <w:r w:rsidRPr="002952E9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name</w:t>
      </w:r>
      <w:proofErr w:type="spellEnd"/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spellStart"/>
      <w:proofErr w:type="gramStart"/>
      <w:r w:rsidRPr="002952E9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price</w:t>
      </w:r>
      <w:proofErr w:type="spellEnd"/>
      <w:proofErr w:type="gramEnd"/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6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proofErr w:type="spellStart"/>
      <w:r w:rsidRPr="002952E9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price</w:t>
      </w:r>
      <w:proofErr w:type="spellEnd"/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proofErr w:type="spellStart"/>
      <w:r w:rsidRPr="002952E9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product</w:t>
      </w:r>
      <w:proofErr w:type="spellEnd"/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spellStart"/>
      <w:proofErr w:type="gramStart"/>
      <w:r w:rsidRPr="002952E9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product</w:t>
      </w:r>
      <w:proofErr w:type="spellEnd"/>
      <w:proofErr w:type="gramEnd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2952E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id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=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2952E9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2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"&gt;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spellStart"/>
      <w:proofErr w:type="gramStart"/>
      <w:r w:rsidRPr="002952E9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name</w:t>
      </w:r>
      <w:proofErr w:type="spellEnd"/>
      <w:proofErr w:type="gramEnd"/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Casque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proofErr w:type="spellStart"/>
      <w:r w:rsidRPr="002952E9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name</w:t>
      </w:r>
      <w:proofErr w:type="spellEnd"/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spellStart"/>
      <w:proofErr w:type="gramStart"/>
      <w:r w:rsidRPr="002952E9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price</w:t>
      </w:r>
      <w:proofErr w:type="spellEnd"/>
      <w:proofErr w:type="gramEnd"/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40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proofErr w:type="spellStart"/>
      <w:r w:rsidRPr="002952E9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price</w:t>
      </w:r>
      <w:proofErr w:type="spellEnd"/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proofErr w:type="spellStart"/>
      <w:r w:rsidRPr="002952E9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product</w:t>
      </w:r>
      <w:proofErr w:type="spellEnd"/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spellStart"/>
      <w:proofErr w:type="gramStart"/>
      <w:r w:rsidRPr="002952E9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product</w:t>
      </w:r>
      <w:proofErr w:type="spellEnd"/>
      <w:proofErr w:type="gramEnd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2952E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id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=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2952E9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3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"&gt;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spellStart"/>
      <w:proofErr w:type="gramStart"/>
      <w:r w:rsidRPr="002952E9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name</w:t>
      </w:r>
      <w:proofErr w:type="spellEnd"/>
      <w:proofErr w:type="gramEnd"/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Salade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proofErr w:type="spellStart"/>
      <w:r w:rsidRPr="002952E9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name</w:t>
      </w:r>
      <w:proofErr w:type="spellEnd"/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spellStart"/>
      <w:proofErr w:type="gramStart"/>
      <w:r w:rsidRPr="002952E9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price</w:t>
      </w:r>
      <w:proofErr w:type="spellEnd"/>
      <w:proofErr w:type="gramEnd"/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3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proofErr w:type="spellStart"/>
      <w:r w:rsidRPr="002952E9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price</w:t>
      </w:r>
      <w:proofErr w:type="spellEnd"/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proofErr w:type="spellStart"/>
      <w:r w:rsidRPr="002952E9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product</w:t>
      </w:r>
      <w:proofErr w:type="spellEnd"/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EB4E55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proofErr w:type="spellStart"/>
      <w:r w:rsidRPr="002952E9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products</w:t>
      </w:r>
      <w:proofErr w:type="spellEnd"/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EB4E55" w:rsidRPr="00EB4E55" w:rsidRDefault="00EB4E55" w:rsidP="00EB4E55">
      <w:r>
        <w:t>Code pour P1 de partie 2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proofErr w:type="gramStart"/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&lt;!</w:t>
      </w:r>
      <w:proofErr w:type="gramEnd"/>
      <w:r w:rsidRPr="002952E9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DOCTYPE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2952E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html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2952E9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html</w:t>
      </w:r>
      <w:proofErr w:type="gramEnd"/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spellStart"/>
      <w:proofErr w:type="gramStart"/>
      <w:r w:rsidRPr="002952E9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head</w:t>
      </w:r>
      <w:proofErr w:type="spellEnd"/>
      <w:proofErr w:type="gramEnd"/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spellStart"/>
      <w:proofErr w:type="gramStart"/>
      <w:r w:rsidRPr="002952E9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meta</w:t>
      </w:r>
      <w:proofErr w:type="spellEnd"/>
      <w:proofErr w:type="gramEnd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2952E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charset</w:t>
      </w:r>
      <w:proofErr w:type="spellEnd"/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2952E9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utf-8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/&gt;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  &lt;</w:t>
      </w:r>
      <w:proofErr w:type="gramStart"/>
      <w:r w:rsidRPr="002952E9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proofErr w:type="gramEnd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2952E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type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proofErr w:type="spellStart"/>
      <w:r w:rsidRPr="002952E9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text</w:t>
      </w:r>
      <w:proofErr w:type="spellEnd"/>
      <w:r w:rsidRPr="002952E9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/javascript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proofErr w:type="gramStart"/>
      <w:r w:rsidRPr="002952E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src</w:t>
      </w:r>
      <w:proofErr w:type="gramEnd"/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2952E9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http://code.jquery.com/jquery-latest.min.js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"&gt;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2952E9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  &lt;</w:t>
      </w:r>
      <w:proofErr w:type="gramStart"/>
      <w:r w:rsidRPr="002952E9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proofErr w:type="gramEnd"/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proofErr w:type="gramStart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$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2952E9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ajax</w:t>
      </w:r>
      <w:proofErr w:type="gramEnd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proofErr w:type="gramStart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type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:</w:t>
      </w:r>
      <w:proofErr w:type="gramEnd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2952E9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GET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",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proofErr w:type="gramStart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url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:</w:t>
      </w:r>
      <w:proofErr w:type="gramEnd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2952E9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courses.xml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",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proofErr w:type="spellStart"/>
      <w:proofErr w:type="gramStart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dataType</w:t>
      </w:r>
      <w:proofErr w:type="spellEnd"/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:</w:t>
      </w:r>
      <w:proofErr w:type="gramEnd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2952E9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xml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",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proofErr w:type="spellStart"/>
      <w:proofErr w:type="gramStart"/>
      <w:r w:rsidRPr="002952E9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complete</w:t>
      </w:r>
      <w:proofErr w:type="spellEnd"/>
      <w:proofErr w:type="gramEnd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: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2952E9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function</w:t>
      </w:r>
      <w:proofErr w:type="spellEnd"/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r w:rsidRPr="002952E9">
        <w:rPr>
          <w:rFonts w:ascii="Consolas" w:eastAsia="Times New Roman" w:hAnsi="Consolas" w:cs="Times New Roman"/>
          <w:color w:val="FF5370"/>
          <w:sz w:val="21"/>
          <w:szCs w:val="21"/>
          <w:lang w:eastAsia="fr-FR"/>
        </w:rPr>
        <w:t>data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,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2952E9">
        <w:rPr>
          <w:rFonts w:ascii="Consolas" w:eastAsia="Times New Roman" w:hAnsi="Consolas" w:cs="Times New Roman"/>
          <w:color w:val="FF5370"/>
          <w:sz w:val="21"/>
          <w:szCs w:val="21"/>
          <w:lang w:eastAsia="fr-FR"/>
        </w:rPr>
        <w:t>status</w:t>
      </w:r>
      <w:proofErr w:type="spellEnd"/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)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proofErr w:type="gramStart"/>
      <w:r w:rsidRPr="002952E9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var</w:t>
      </w:r>
      <w:proofErr w:type="gramEnd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products</w:t>
      </w:r>
      <w:proofErr w:type="spellEnd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2952E9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data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responseXML</w:t>
      </w:r>
      <w:proofErr w:type="spellEnd"/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proofErr w:type="gramStart"/>
      <w:r w:rsidRPr="002952E9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var</w:t>
      </w:r>
      <w:proofErr w:type="gramEnd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html </w:t>
      </w:r>
      <w:r w:rsidRPr="002952E9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"";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r w:rsidRPr="002952E9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$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proofErr w:type="spellStart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products</w:t>
      </w:r>
      <w:proofErr w:type="spellEnd"/>
      <w:proofErr w:type="gramStart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proofErr w:type="spellStart"/>
      <w:r w:rsidRPr="002952E9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find</w:t>
      </w:r>
      <w:proofErr w:type="spellEnd"/>
      <w:proofErr w:type="gramEnd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proofErr w:type="spellStart"/>
      <w:r w:rsidRPr="002952E9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product</w:t>
      </w:r>
      <w:proofErr w:type="spellEnd"/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proofErr w:type="spellStart"/>
      <w:r w:rsidRPr="002952E9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each</w:t>
      </w:r>
      <w:proofErr w:type="spellEnd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proofErr w:type="spellStart"/>
      <w:r w:rsidRPr="002952E9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function</w:t>
      </w:r>
      <w:proofErr w:type="spellEnd"/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()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    </w:t>
      </w:r>
      <w:proofErr w:type="gramStart"/>
      <w:r w:rsidRPr="002952E9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var</w:t>
      </w:r>
      <w:proofErr w:type="gramEnd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id </w:t>
      </w:r>
      <w:r w:rsidRPr="002952E9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2952E9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$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proofErr w:type="spellStart"/>
      <w:r w:rsidRPr="002952E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fr-FR"/>
        </w:rPr>
        <w:t>this</w:t>
      </w:r>
      <w:proofErr w:type="spellEnd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proofErr w:type="spellStart"/>
      <w:r w:rsidRPr="002952E9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attr</w:t>
      </w:r>
      <w:proofErr w:type="spellEnd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'</w:t>
      </w:r>
      <w:r w:rsidRPr="002952E9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id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'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    </w:t>
      </w:r>
      <w:proofErr w:type="gramStart"/>
      <w:r w:rsidRPr="002952E9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var</w:t>
      </w:r>
      <w:proofErr w:type="gramEnd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name</w:t>
      </w:r>
      <w:proofErr w:type="spellEnd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2952E9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2952E9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$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proofErr w:type="spellStart"/>
      <w:r w:rsidRPr="002952E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fr-FR"/>
        </w:rPr>
        <w:t>this</w:t>
      </w:r>
      <w:proofErr w:type="spellEnd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proofErr w:type="spellStart"/>
      <w:r w:rsidRPr="002952E9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find</w:t>
      </w:r>
      <w:proofErr w:type="spellEnd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proofErr w:type="spellStart"/>
      <w:r w:rsidRPr="002952E9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name</w:t>
      </w:r>
      <w:proofErr w:type="spellEnd"/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proofErr w:type="spellStart"/>
      <w:r w:rsidRPr="002952E9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text</w:t>
      </w:r>
      <w:proofErr w:type="spellEnd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()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    </w:t>
      </w:r>
      <w:proofErr w:type="gramStart"/>
      <w:r w:rsidRPr="002952E9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var</w:t>
      </w:r>
      <w:proofErr w:type="gramEnd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price</w:t>
      </w:r>
      <w:proofErr w:type="spellEnd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2952E9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2952E9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$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proofErr w:type="spellStart"/>
      <w:r w:rsidRPr="002952E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fr-FR"/>
        </w:rPr>
        <w:t>this</w:t>
      </w:r>
      <w:proofErr w:type="spellEnd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proofErr w:type="spellStart"/>
      <w:r w:rsidRPr="002952E9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find</w:t>
      </w:r>
      <w:proofErr w:type="spellEnd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proofErr w:type="spellStart"/>
      <w:r w:rsidRPr="002952E9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price</w:t>
      </w:r>
      <w:proofErr w:type="spellEnd"/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proofErr w:type="spellStart"/>
      <w:r w:rsidRPr="002952E9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text</w:t>
      </w:r>
      <w:proofErr w:type="spellEnd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()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    </w:t>
      </w:r>
      <w:proofErr w:type="gramStart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html</w:t>
      </w:r>
      <w:proofErr w:type="gramEnd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2952E9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+=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2952E9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&lt;li&gt;#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2952E9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id </w:t>
      </w:r>
      <w:r w:rsidRPr="002952E9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2952E9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 - &lt;strong&gt;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2952E9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name </w:t>
      </w:r>
      <w:r w:rsidRPr="002952E9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2952E9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&lt;/strong&gt; : 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2952E9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price </w:t>
      </w:r>
      <w:r w:rsidRPr="002952E9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2952E9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&lt;/li&gt;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";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r w:rsidRPr="002952E9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$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2952E9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#</w:t>
      </w:r>
      <w:proofErr w:type="spellStart"/>
      <w:r w:rsidRPr="002952E9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coursesList</w:t>
      </w:r>
      <w:proofErr w:type="spellEnd"/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2952E9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html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(html</w:t>
      </w:r>
      <w:proofErr w:type="gramStart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  <w:proofErr w:type="gramEnd"/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bookmarkStart w:id="0" w:name="_GoBack"/>
      <w:bookmarkEnd w:id="0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lastRenderedPageBreak/>
        <w:t>        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2952E9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proofErr w:type="spellStart"/>
      <w:r w:rsidRPr="002952E9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head</w:t>
      </w:r>
      <w:proofErr w:type="spellEnd"/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2952E9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body</w:t>
      </w:r>
      <w:proofErr w:type="gramEnd"/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spellStart"/>
      <w:proofErr w:type="gramStart"/>
      <w:r w:rsidRPr="002952E9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ul</w:t>
      </w:r>
      <w:proofErr w:type="spellEnd"/>
      <w:proofErr w:type="gramEnd"/>
      <w:r w:rsidRPr="002952E9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2952E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id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proofErr w:type="spellStart"/>
      <w:r w:rsidRPr="002952E9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coursesList</w:t>
      </w:r>
      <w:proofErr w:type="spellEnd"/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"&gt;&lt;/</w:t>
      </w:r>
      <w:proofErr w:type="spellStart"/>
      <w:r w:rsidRPr="002952E9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ul</w:t>
      </w:r>
      <w:proofErr w:type="spellEnd"/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2952E9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body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2952E9" w:rsidRPr="002952E9" w:rsidRDefault="002952E9" w:rsidP="00295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2952E9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html</w:t>
      </w:r>
      <w:r w:rsidRPr="002952E9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2952E9" w:rsidRDefault="002952E9" w:rsidP="009A3DDE">
      <w:r w:rsidRPr="002952E9">
        <w:rPr>
          <w:noProof/>
        </w:rPr>
        <w:drawing>
          <wp:inline distT="0" distB="0" distL="0" distR="0" wp14:anchorId="3D2EEE01" wp14:editId="3189C904">
            <wp:extent cx="2110923" cy="1242168"/>
            <wp:effectExtent l="0" t="0" r="381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E9" w:rsidRDefault="00EB4E55" w:rsidP="009A3DDE">
      <w:r>
        <w:t xml:space="preserve">P2 il s’agit de devoir afficher les auteurs / livres de trois manières différentes avec utilisation du code </w:t>
      </w:r>
      <w:proofErr w:type="spellStart"/>
      <w:r>
        <w:t>ajaxLivresXML.php</w:t>
      </w:r>
      <w:proofErr w:type="spellEnd"/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proofErr w:type="gramStart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&lt;?</w:t>
      </w:r>
      <w:proofErr w:type="spellStart"/>
      <w:proofErr w:type="gram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php</w:t>
      </w:r>
      <w:proofErr w:type="spellEnd"/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proofErr w:type="spellStart"/>
      <w:proofErr w:type="gramStart"/>
      <w:r w:rsidRPr="00EB4E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fr-FR"/>
        </w:rPr>
        <w:t>try</w:t>
      </w:r>
      <w:proofErr w:type="spellEnd"/>
      <w:proofErr w:type="gramEnd"/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pdo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new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gramStart"/>
      <w:r w:rsidRPr="00EB4E55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PDO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proofErr w:type="gram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mysql:host=localhost;dbname=ajax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",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root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",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"");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listeAuteursQ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pdo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-&gt;</w:t>
      </w:r>
      <w:proofErr w:type="gramStart"/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prepare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proofErr w:type="gram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SELECT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 id, nom </w:t>
      </w:r>
      <w:r w:rsidRPr="00EB4E55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FROM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 auteur;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");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$</w:t>
      </w:r>
      <w:proofErr w:type="spell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listeAuteursQ</w:t>
      </w:r>
      <w:proofErr w:type="spellEnd"/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-&gt;</w:t>
      </w:r>
      <w:proofErr w:type="spellStart"/>
      <w:proofErr w:type="gramStart"/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execute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proofErr w:type="gram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);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$</w:t>
      </w:r>
      <w:proofErr w:type="spell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listeAuteurs</w:t>
      </w:r>
      <w:proofErr w:type="spell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$</w:t>
      </w:r>
      <w:proofErr w:type="spell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listeAuteursQ</w:t>
      </w:r>
      <w:proofErr w:type="spellEnd"/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-&gt;</w:t>
      </w:r>
      <w:proofErr w:type="spellStart"/>
      <w:proofErr w:type="gramStart"/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fetchAll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proofErr w:type="gramEnd"/>
      <w:r w:rsidRPr="00EB4E55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PDO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::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FETCH_NUM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);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proofErr w:type="gramStart"/>
      <w:r w:rsidRPr="00EB4E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fr-FR"/>
        </w:rPr>
        <w:t>catch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proofErr w:type="spellStart"/>
      <w:r w:rsidRPr="00EB4E55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PDOException</w:t>
      </w:r>
      <w:proofErr w:type="spell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e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)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proofErr w:type="gramStart"/>
      <w:r w:rsidRPr="00EB4E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fr-FR"/>
        </w:rPr>
        <w:t>die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proofErr w:type="gram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Impossible de se connecter à la base de données : &lt;br /&gt;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.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e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-&gt;</w:t>
      </w:r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getMessage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());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?&gt;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proofErr w:type="gramStart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&lt;!</w:t>
      </w:r>
      <w:proofErr w:type="gramEnd"/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DOCTYPE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html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html</w:t>
      </w:r>
      <w:proofErr w:type="gram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spellStart"/>
      <w:proofErr w:type="gramStart"/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head</w:t>
      </w:r>
      <w:proofErr w:type="spellEnd"/>
      <w:proofErr w:type="gram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spellStart"/>
      <w:proofErr w:type="gramStart"/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meta</w:t>
      </w:r>
      <w:proofErr w:type="spellEnd"/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EB4E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charset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utf-8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/&gt;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spellStart"/>
      <w:proofErr w:type="gramStart"/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title</w:t>
      </w:r>
      <w:proofErr w:type="spellEnd"/>
      <w:proofErr w:type="gram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&gt;&lt;/</w:t>
      </w:r>
      <w:proofErr w:type="spellStart"/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title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    &lt;</w:t>
      </w:r>
      <w:proofErr w:type="gramStart"/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type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proofErr w:type="spellStart"/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text</w:t>
      </w:r>
      <w:proofErr w:type="spellEnd"/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/javascript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proofErr w:type="gramStart"/>
      <w:r w:rsidRPr="00EB4E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src</w:t>
      </w:r>
      <w:proofErr w:type="gram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http://code.jquery.com/jquery-latest.min.js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"&gt;&lt;/</w:t>
      </w:r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      &lt;</w:t>
      </w:r>
      <w:proofErr w:type="gramStart"/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proofErr w:type="gram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(document</w:t>
      </w:r>
      <w:proofErr w:type="gram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proofErr w:type="spellStart"/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ready</w:t>
      </w:r>
      <w:proofErr w:type="spellEnd"/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proofErr w:type="spell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MAJLivres</w:t>
      </w:r>
      <w:proofErr w:type="spell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proofErr w:type="spellStart"/>
      <w:proofErr w:type="gramStart"/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function</w:t>
      </w:r>
      <w:proofErr w:type="spellEnd"/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MAJLivres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()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proofErr w:type="gramStart"/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var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auteurs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#auteurs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#</w:t>
      </w:r>
      <w:proofErr w:type="spellStart"/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status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proofErr w:type="spellStart"/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text</w:t>
      </w:r>
      <w:proofErr w:type="spell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Chargement</w:t>
      </w:r>
      <w:r w:rsidR="009C044D"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="009C044D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) 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proofErr w:type="gram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ajax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    </w:t>
      </w:r>
      <w:proofErr w:type="gram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type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: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POST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",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    </w:t>
      </w:r>
      <w:proofErr w:type="gram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url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: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./</w:t>
      </w:r>
      <w:proofErr w:type="spellStart"/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ajaxLivresXML.php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",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    </w:t>
      </w:r>
      <w:proofErr w:type="spellStart"/>
      <w:proofErr w:type="gram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dataType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: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xml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",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    </w:t>
      </w:r>
      <w:proofErr w:type="gram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data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: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auteur=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auteurs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prop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options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)[auteurs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prop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selectedIndex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)]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value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,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    </w:t>
      </w:r>
      <w:proofErr w:type="spellStart"/>
      <w:proofErr w:type="gramStart"/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complete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: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function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r w:rsidRPr="00EB4E55">
        <w:rPr>
          <w:rFonts w:ascii="Consolas" w:eastAsia="Times New Roman" w:hAnsi="Consolas" w:cs="Times New Roman"/>
          <w:color w:val="FF5370"/>
          <w:sz w:val="21"/>
          <w:szCs w:val="21"/>
          <w:lang w:eastAsia="fr-FR"/>
        </w:rPr>
        <w:t>data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)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        </w:t>
      </w:r>
      <w:proofErr w:type="spellStart"/>
      <w:proofErr w:type="gramStart"/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afficheLivres</w:t>
      </w:r>
      <w:proofErr w:type="spellEnd"/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proofErr w:type="spell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data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responseXML</w:t>
      </w:r>
      <w:proofErr w:type="spell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proofErr w:type="spellStart"/>
      <w:proofErr w:type="gramStart"/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function</w:t>
      </w:r>
      <w:proofErr w:type="spellEnd"/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afficheLivres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proofErr w:type="spellStart"/>
      <w:r w:rsidRPr="00EB4E55">
        <w:rPr>
          <w:rFonts w:ascii="Consolas" w:eastAsia="Times New Roman" w:hAnsi="Consolas" w:cs="Times New Roman"/>
          <w:color w:val="FF5370"/>
          <w:sz w:val="21"/>
          <w:szCs w:val="21"/>
          <w:lang w:eastAsia="fr-FR"/>
        </w:rPr>
        <w:t>livresXML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)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proofErr w:type="gramStart"/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var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titres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proofErr w:type="spell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livresXML</w:t>
      </w:r>
      <w:proofErr w:type="spell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proofErr w:type="spellStart"/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find</w:t>
      </w:r>
      <w:proofErr w:type="spell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TITRE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proofErr w:type="gramStart"/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var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table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&lt;table border=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\"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1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\"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&gt;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proofErr w:type="gramStart"/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var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select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&lt;select&gt;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proofErr w:type="gramStart"/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var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ul</w:t>
      </w:r>
      <w:proofErr w:type="spell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&lt;</w:t>
      </w:r>
      <w:proofErr w:type="spellStart"/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ul</w:t>
      </w:r>
      <w:proofErr w:type="spellEnd"/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&gt;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#</w:t>
      </w:r>
      <w:proofErr w:type="spellStart"/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status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proofErr w:type="spellStart"/>
      <w:proofErr w:type="gramStart"/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text</w:t>
      </w:r>
      <w:proofErr w:type="spell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proofErr w:type="gram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""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proofErr w:type="spellStart"/>
      <w:proofErr w:type="gram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titres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each</w:t>
      </w:r>
      <w:proofErr w:type="spellEnd"/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proofErr w:type="spellStart"/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function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()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    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    </w:t>
      </w:r>
      <w:proofErr w:type="gramStart"/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var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ceTitre</w:t>
      </w:r>
      <w:proofErr w:type="spell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proofErr w:type="spellStart"/>
      <w:r w:rsidRPr="00EB4E5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fr-FR"/>
        </w:rPr>
        <w:t>this</w:t>
      </w:r>
      <w:proofErr w:type="spell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proofErr w:type="spellStart"/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text</w:t>
      </w:r>
      <w:proofErr w:type="spell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()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    </w:t>
      </w:r>
      <w:proofErr w:type="gram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table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+=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&lt;tr&gt;&lt;td&gt;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ceTitre</w:t>
      </w:r>
      <w:proofErr w:type="spell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&lt;/td&gt;&lt;/tr&gt;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   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    </w:t>
      </w:r>
      <w:proofErr w:type="gram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select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+=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&lt;option&gt;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ceTitre</w:t>
      </w:r>
      <w:proofErr w:type="spell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&lt;/option&gt;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    </w:t>
      </w:r>
      <w:proofErr w:type="spellStart"/>
      <w:proofErr w:type="gram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ul</w:t>
      </w:r>
      <w:proofErr w:type="spellEnd"/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+=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&lt;li&gt;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ceTitre</w:t>
      </w:r>
      <w:proofErr w:type="spell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&lt;/li&gt;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proofErr w:type="gram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table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+=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&lt;/table&gt;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proofErr w:type="gram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select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+=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&lt;/select&gt;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proofErr w:type="spellStart"/>
      <w:proofErr w:type="gram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ul</w:t>
      </w:r>
      <w:proofErr w:type="spellEnd"/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+=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&lt;/</w:t>
      </w:r>
      <w:proofErr w:type="spellStart"/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ul</w:t>
      </w:r>
      <w:proofErr w:type="spellEnd"/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&gt;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#LivresXML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html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&lt;p&gt;Tableau :&lt;/p&gt;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table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&lt;p&gt;Liste déroulante :&lt;/p&gt;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select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&lt;p&gt;Liste simple :&lt;/p&gt;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ul</w:t>
      </w:r>
      <w:proofErr w:type="gram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  <w:proofErr w:type="gramEnd"/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lastRenderedPageBreak/>
        <w:t>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proofErr w:type="spellStart"/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head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body</w:t>
      </w:r>
      <w:proofErr w:type="gram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label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for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auteurs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"&gt;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Auteur :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label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select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id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auteurs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EB4E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onchange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proofErr w:type="spellStart"/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MAJLivres</w:t>
      </w:r>
      <w:proofErr w:type="spellEnd"/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()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;"&gt;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</w:t>
      </w:r>
      <w:proofErr w:type="gramStart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&lt;?</w:t>
      </w:r>
      <w:proofErr w:type="spellStart"/>
      <w:proofErr w:type="gram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php</w:t>
      </w:r>
      <w:proofErr w:type="spellEnd"/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</w:t>
      </w:r>
      <w:proofErr w:type="spellStart"/>
      <w:proofErr w:type="gramStart"/>
      <w:r w:rsidRPr="00EB4E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fr-FR"/>
        </w:rPr>
        <w:t>foreach</w:t>
      </w:r>
      <w:proofErr w:type="spellEnd"/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($</w:t>
      </w:r>
      <w:proofErr w:type="spell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listeAuteurs</w:t>
      </w:r>
      <w:proofErr w:type="spell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as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)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</w:t>
      </w:r>
      <w:proofErr w:type="spellStart"/>
      <w:proofErr w:type="gramStart"/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echo</w:t>
      </w:r>
      <w:proofErr w:type="spellEnd"/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&lt;option value=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\""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.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[</w:t>
      </w:r>
      <w:r w:rsidRPr="00EB4E55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0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]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.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"\"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&gt;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.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[</w:t>
      </w:r>
      <w:r w:rsidRPr="00EB4E55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1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]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.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&lt;/option&gt;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?&gt;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select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div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id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proofErr w:type="spellStart"/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LivresXML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"&gt;&lt;/</w:t>
      </w:r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div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p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id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proofErr w:type="spellStart"/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status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"&gt;&lt;/</w:t>
      </w:r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p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body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html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2952E9" w:rsidRDefault="00EB4E55" w:rsidP="009A3DDE">
      <w:r w:rsidRPr="00EB4E55">
        <w:drawing>
          <wp:inline distT="0" distB="0" distL="0" distR="0" wp14:anchorId="181D6B65" wp14:editId="1544FF2E">
            <wp:extent cx="3086367" cy="282726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4E55">
        <w:drawing>
          <wp:inline distT="0" distB="0" distL="0" distR="0" wp14:anchorId="7EB129DA" wp14:editId="23948DBA">
            <wp:extent cx="2598645" cy="3383573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55" w:rsidRPr="00EB4E55" w:rsidRDefault="00EB4E55" w:rsidP="00EB4E55"/>
    <w:p w:rsidR="00EB4E55" w:rsidRDefault="00EB4E55" w:rsidP="00EB4E55"/>
    <w:p w:rsidR="00EB4E55" w:rsidRDefault="00EB4E55" w:rsidP="00EB4E55">
      <w:r>
        <w:t>P3 et 4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proofErr w:type="gramStart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&lt;?</w:t>
      </w:r>
      <w:proofErr w:type="spellStart"/>
      <w:proofErr w:type="gram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php</w:t>
      </w:r>
      <w:proofErr w:type="spellEnd"/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proofErr w:type="spellStart"/>
      <w:proofErr w:type="gramStart"/>
      <w:r w:rsidRPr="00EB4E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fr-FR"/>
        </w:rPr>
        <w:t>try</w:t>
      </w:r>
      <w:proofErr w:type="spellEnd"/>
      <w:proofErr w:type="gramEnd"/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lastRenderedPageBreak/>
        <w:t>    </w:t>
      </w:r>
      <w:r w:rsidRPr="00EB4E55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fr-FR"/>
        </w:rPr>
        <w:t>// Objet de connexion à la BDD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pdo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new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gramStart"/>
      <w:r w:rsidRPr="00EB4E55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PDO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proofErr w:type="gram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mysql:host=localhost;dbname=ajax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",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root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",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"");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listeLivresQ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pdo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-&gt;</w:t>
      </w:r>
      <w:proofErr w:type="gramStart"/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prepare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proofErr w:type="gram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SELECT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 id, titre </w:t>
      </w:r>
      <w:r w:rsidRPr="00EB4E55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FROM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 livre;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");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$</w:t>
      </w:r>
      <w:proofErr w:type="spell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listeLivresQ</w:t>
      </w:r>
      <w:proofErr w:type="spellEnd"/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-&gt;</w:t>
      </w:r>
      <w:proofErr w:type="spellStart"/>
      <w:proofErr w:type="gramStart"/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execute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proofErr w:type="gram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);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$</w:t>
      </w:r>
      <w:proofErr w:type="spell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listeLivres</w:t>
      </w:r>
      <w:proofErr w:type="spell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$</w:t>
      </w:r>
      <w:proofErr w:type="spell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listeLivresQ</w:t>
      </w:r>
      <w:proofErr w:type="spellEnd"/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-&gt;</w:t>
      </w:r>
      <w:proofErr w:type="spellStart"/>
      <w:proofErr w:type="gramStart"/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fetchAll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proofErr w:type="gramEnd"/>
      <w:r w:rsidRPr="00EB4E55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PDO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::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FETCH_NUM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);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proofErr w:type="gramStart"/>
      <w:r w:rsidRPr="00EB4E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fr-FR"/>
        </w:rPr>
        <w:t>catch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proofErr w:type="spellStart"/>
      <w:r w:rsidRPr="00EB4E55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PDOException</w:t>
      </w:r>
      <w:proofErr w:type="spell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e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)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proofErr w:type="gramStart"/>
      <w:r w:rsidRPr="00EB4E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fr-FR"/>
        </w:rPr>
        <w:t>die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proofErr w:type="gram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Impossible de se connecter à la base de données : &lt;br /&gt;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.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e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-&gt;</w:t>
      </w:r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getMessage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());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?&gt;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proofErr w:type="gramStart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&lt;!</w:t>
      </w:r>
      <w:proofErr w:type="gramEnd"/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DOCTYPE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html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html</w:t>
      </w:r>
      <w:proofErr w:type="gram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spellStart"/>
      <w:proofErr w:type="gramStart"/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head</w:t>
      </w:r>
      <w:proofErr w:type="spellEnd"/>
      <w:proofErr w:type="gram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spellStart"/>
      <w:proofErr w:type="gramStart"/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meta</w:t>
      </w:r>
      <w:proofErr w:type="spellEnd"/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EB4E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charset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utf-8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/&gt;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spellStart"/>
      <w:proofErr w:type="gramStart"/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title</w:t>
      </w:r>
      <w:proofErr w:type="spellEnd"/>
      <w:proofErr w:type="gram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  <w:r w:rsidR="00EB3822"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proofErr w:type="spellStart"/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title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    &lt;</w:t>
      </w:r>
      <w:proofErr w:type="gramStart"/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type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text/javascript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src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http://code.jquery.com/jquery-latest.min.js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"&gt;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    &lt;</w:t>
      </w:r>
      <w:proofErr w:type="gramStart"/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proofErr w:type="gram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(document</w:t>
      </w:r>
      <w:proofErr w:type="gram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proofErr w:type="spellStart"/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ready</w:t>
      </w:r>
      <w:proofErr w:type="spellEnd"/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proofErr w:type="spell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MAJLivre</w:t>
      </w:r>
      <w:proofErr w:type="spell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proofErr w:type="spellStart"/>
      <w:proofErr w:type="gramStart"/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function</w:t>
      </w:r>
      <w:proofErr w:type="spellEnd"/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MAJLivre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()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proofErr w:type="gramStart"/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var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livres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#livres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#</w:t>
      </w:r>
      <w:proofErr w:type="spellStart"/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status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proofErr w:type="spellStart"/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text</w:t>
      </w:r>
      <w:proofErr w:type="spell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chargement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proofErr w:type="gram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  <w:proofErr w:type="gramEnd"/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proofErr w:type="gram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ajax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    </w:t>
      </w:r>
      <w:proofErr w:type="gram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type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: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POST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",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    </w:t>
      </w:r>
      <w:proofErr w:type="gram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url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: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proofErr w:type="spellStart"/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ajaxLivreDetailXML.php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",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    </w:t>
      </w:r>
      <w:proofErr w:type="spellStart"/>
      <w:proofErr w:type="gram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dataType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: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xml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",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    </w:t>
      </w:r>
      <w:proofErr w:type="gram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data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: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livre=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livres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prop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options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)[livres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prop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selectedIndex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)]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value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,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    </w:t>
      </w:r>
      <w:proofErr w:type="spellStart"/>
      <w:proofErr w:type="gramStart"/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complete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: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function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r w:rsidRPr="00EB4E55">
        <w:rPr>
          <w:rFonts w:ascii="Consolas" w:eastAsia="Times New Roman" w:hAnsi="Consolas" w:cs="Times New Roman"/>
          <w:color w:val="FF5370"/>
          <w:sz w:val="21"/>
          <w:szCs w:val="21"/>
          <w:lang w:eastAsia="fr-FR"/>
        </w:rPr>
        <w:t>data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)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        </w:t>
      </w:r>
      <w:proofErr w:type="spellStart"/>
      <w:proofErr w:type="gramStart"/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afficheDetails</w:t>
      </w:r>
      <w:proofErr w:type="spellEnd"/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proofErr w:type="spell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data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responseXML</w:t>
      </w:r>
      <w:proofErr w:type="spell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proofErr w:type="spellStart"/>
      <w:proofErr w:type="gramStart"/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function</w:t>
      </w:r>
      <w:proofErr w:type="spellEnd"/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afficheDetails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proofErr w:type="spellStart"/>
      <w:r w:rsidRPr="00EB4E55">
        <w:rPr>
          <w:rFonts w:ascii="Consolas" w:eastAsia="Times New Roman" w:hAnsi="Consolas" w:cs="Times New Roman"/>
          <w:color w:val="FF5370"/>
          <w:sz w:val="21"/>
          <w:szCs w:val="21"/>
          <w:lang w:eastAsia="fr-FR"/>
        </w:rPr>
        <w:t>detailsXML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)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proofErr w:type="spellStart"/>
      <w:proofErr w:type="gramStart"/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const</w:t>
      </w:r>
      <w:proofErr w:type="spellEnd"/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infos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[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ID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",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TITRE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",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AUTEUR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]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proofErr w:type="gramStart"/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var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details</w:t>
      </w:r>
      <w:proofErr w:type="spell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proofErr w:type="spell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detailsXML</w:t>
      </w:r>
      <w:proofErr w:type="spell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proofErr w:type="gramStart"/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var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firstPart</w:t>
      </w:r>
      <w:proofErr w:type="spell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&lt;tr&gt;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",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secondPart</w:t>
      </w:r>
      <w:proofErr w:type="spell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&lt;tr&gt;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#</w:t>
      </w:r>
      <w:proofErr w:type="spellStart"/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status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proofErr w:type="spellStart"/>
      <w:proofErr w:type="gramStart"/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text</w:t>
      </w:r>
      <w:proofErr w:type="spell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proofErr w:type="gram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""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(infos</w:t>
      </w:r>
      <w:proofErr w:type="gram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proofErr w:type="spellStart"/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each</w:t>
      </w:r>
      <w:proofErr w:type="spellEnd"/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proofErr w:type="spellStart"/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function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()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    </w:t>
      </w:r>
      <w:proofErr w:type="spellStart"/>
      <w:proofErr w:type="gram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firstPart</w:t>
      </w:r>
      <w:proofErr w:type="spellEnd"/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+=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&lt;th&gt;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EB4E5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fr-FR"/>
        </w:rPr>
        <w:t>this</w:t>
      </w:r>
      <w:proofErr w:type="spell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&lt;/</w:t>
      </w:r>
      <w:proofErr w:type="spellStart"/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th</w:t>
      </w:r>
      <w:proofErr w:type="spellEnd"/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&gt;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    </w:t>
      </w:r>
      <w:proofErr w:type="gram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secondPart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+=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&lt;td&gt;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details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find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EB4E5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fr-FR"/>
        </w:rPr>
        <w:t>this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valueOf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())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text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()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&lt;/td&gt;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  </w:t>
      </w:r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#detailsXML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.</w:t>
      </w:r>
      <w:proofErr w:type="gramStart"/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html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(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firstPart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&lt;/tr&gt;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secondPart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+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&lt;/tr&gt;&lt;/table&gt;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)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script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proofErr w:type="spellStart"/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head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body</w:t>
      </w:r>
      <w:proofErr w:type="gram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label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for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livres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"&gt;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Livre :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label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select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id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livres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EB4E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onchange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proofErr w:type="spellStart"/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MAJLivre</w:t>
      </w:r>
      <w:proofErr w:type="spellEnd"/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()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;"&gt;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</w:t>
      </w:r>
      <w:proofErr w:type="gramStart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&lt;?</w:t>
      </w:r>
      <w:proofErr w:type="spellStart"/>
      <w:proofErr w:type="gram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php</w:t>
      </w:r>
      <w:proofErr w:type="spellEnd"/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</w:t>
      </w:r>
      <w:proofErr w:type="spellStart"/>
      <w:proofErr w:type="gramStart"/>
      <w:r w:rsidRPr="00EB4E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fr-FR"/>
        </w:rPr>
        <w:t>foreach</w:t>
      </w:r>
      <w:proofErr w:type="spellEnd"/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($</w:t>
      </w:r>
      <w:proofErr w:type="spell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listeLivres</w:t>
      </w:r>
      <w:proofErr w:type="spell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as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)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    </w:t>
      </w:r>
      <w:proofErr w:type="spellStart"/>
      <w:proofErr w:type="gramStart"/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echo</w:t>
      </w:r>
      <w:proofErr w:type="spellEnd"/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&lt;option value=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\""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.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[</w:t>
      </w:r>
      <w:r w:rsidRPr="00EB4E55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0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]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.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"\"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&gt;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.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[</w:t>
      </w:r>
      <w:r w:rsidRPr="00EB4E55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1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]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.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&lt;/option&gt;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?&gt;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select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spellStart"/>
      <w:proofErr w:type="gramStart"/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br</w:t>
      </w:r>
      <w:proofErr w:type="spellEnd"/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/&gt;&lt;</w:t>
      </w:r>
      <w:proofErr w:type="spellStart"/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br</w:t>
      </w:r>
      <w:proofErr w:type="spell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/&gt;&lt;</w:t>
      </w:r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table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id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proofErr w:type="spellStart"/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detailsXML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border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1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"&gt;&lt;/</w:t>
      </w:r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table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proofErr w:type="gramStart"/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p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fr-FR"/>
        </w:rPr>
        <w:t>id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="</w:t>
      </w:r>
      <w:proofErr w:type="spellStart"/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status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"&gt;&lt;/</w:t>
      </w:r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p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body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EB4E55">
        <w:rPr>
          <w:rFonts w:ascii="Consolas" w:eastAsia="Times New Roman" w:hAnsi="Consolas" w:cs="Times New Roman"/>
          <w:color w:val="F07178"/>
          <w:sz w:val="21"/>
          <w:szCs w:val="21"/>
          <w:lang w:eastAsia="fr-FR"/>
        </w:rPr>
        <w:t>html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:rsidR="00EB4E55" w:rsidRDefault="00EB4E55" w:rsidP="00EB4E55">
      <w:r>
        <w:t xml:space="preserve">Et le code </w:t>
      </w:r>
      <w:proofErr w:type="spellStart"/>
      <w:r>
        <w:t>ajaxLivresDetailXML.php</w:t>
      </w:r>
      <w:proofErr w:type="spellEnd"/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proofErr w:type="gramStart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&lt;?</w:t>
      </w:r>
      <w:proofErr w:type="spellStart"/>
      <w:proofErr w:type="gram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php</w:t>
      </w:r>
      <w:proofErr w:type="spellEnd"/>
    </w:p>
    <w:p w:rsidR="00EB4E55" w:rsidRPr="00EB4E55" w:rsidRDefault="00EB4E55" w:rsidP="00EB4E55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proofErr w:type="gramStart"/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header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proofErr w:type="gram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Content-Type: application/xml; </w:t>
      </w:r>
      <w:proofErr w:type="spellStart"/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charset</w:t>
      </w:r>
      <w:proofErr w:type="spellEnd"/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=utf-8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");</w:t>
      </w:r>
    </w:p>
    <w:p w:rsidR="00EB4E55" w:rsidRPr="00EB4E55" w:rsidRDefault="00EB4E55" w:rsidP="00EB4E55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proofErr w:type="gramStart"/>
      <w:r w:rsidRPr="00EB4E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fr-FR"/>
        </w:rPr>
        <w:t>if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!</w:t>
      </w:r>
      <w:proofErr w:type="spellStart"/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isset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_POST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["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livre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"]))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proofErr w:type="gramStart"/>
      <w:r w:rsidRPr="00EB4E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fr-FR"/>
        </w:rPr>
        <w:t>die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proofErr w:type="gram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Mauvais Post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");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$</w:t>
      </w:r>
      <w:proofErr w:type="spell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livreChoisi</w:t>
      </w:r>
      <w:proofErr w:type="spell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spellStart"/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intval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_POST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["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livre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"]</w:t>
      </w:r>
      <w:proofErr w:type="gramStart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);</w:t>
      </w:r>
      <w:proofErr w:type="gramEnd"/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proofErr w:type="spellStart"/>
      <w:proofErr w:type="gramStart"/>
      <w:r w:rsidRPr="00EB4E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fr-FR"/>
        </w:rPr>
        <w:t>try</w:t>
      </w:r>
      <w:proofErr w:type="spellEnd"/>
      <w:proofErr w:type="gramEnd"/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pdo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new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proofErr w:type="gramStart"/>
      <w:r w:rsidRPr="00EB4E55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PDO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proofErr w:type="gram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mysql:host=localhost;dbname=ajax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",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root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",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"");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lastRenderedPageBreak/>
        <w:t>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livreChoisiQ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pdo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-&gt;</w:t>
      </w:r>
      <w:proofErr w:type="gramStart"/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prepare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proofErr w:type="gram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SELECT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 livre.id, livre.titre, auteur.nom </w:t>
      </w:r>
      <w:r w:rsidRPr="00EB4E55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FROM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 livre </w:t>
      </w:r>
      <w:r w:rsidRPr="00EB4E55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INNER JOIN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 auteur </w:t>
      </w:r>
      <w:r w:rsidRPr="00EB4E55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ON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 auteur.id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 livre.idAuteur </w:t>
      </w:r>
      <w:r w:rsidRPr="00EB4E55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WHERE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 livre.id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 :livre_choisi;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");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livreChoisiQ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-&gt;</w:t>
      </w:r>
      <w:proofErr w:type="gramStart"/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execute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proofErr w:type="gramEnd"/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array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:livre_choisi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=&gt;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livreChoisi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));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$</w:t>
      </w:r>
      <w:proofErr w:type="spell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livreChoisi</w:t>
      </w:r>
      <w:proofErr w:type="spell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$</w:t>
      </w:r>
      <w:proofErr w:type="spell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livreChoisiQ</w:t>
      </w:r>
      <w:proofErr w:type="spellEnd"/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-&gt;</w:t>
      </w:r>
      <w:proofErr w:type="spellStart"/>
      <w:proofErr w:type="gramStart"/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fetchAll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proofErr w:type="gramEnd"/>
      <w:r w:rsidRPr="00EB4E55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PDO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::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FETCH_ASSOC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);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proofErr w:type="gramStart"/>
      <w:r w:rsidRPr="00EB4E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fr-FR"/>
        </w:rPr>
        <w:t>catch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proofErr w:type="spellStart"/>
      <w:r w:rsidRPr="00EB4E55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PDOException</w:t>
      </w:r>
      <w:proofErr w:type="spell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e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)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proofErr w:type="gramStart"/>
      <w:r w:rsidRPr="00EB4E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fr-FR"/>
        </w:rPr>
        <w:t>die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proofErr w:type="gram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Impossible de se connecter à la base de données : &lt;br /&gt;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.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e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-&gt;</w:t>
      </w:r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getMessage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());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proofErr w:type="gramStart"/>
      <w:r w:rsidRPr="00EB4E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fr-FR"/>
        </w:rPr>
        <w:t>if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!</w:t>
      </w:r>
      <w:proofErr w:type="spellStart"/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empty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($</w:t>
      </w:r>
      <w:proofErr w:type="spell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livreChoisi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))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{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$</w:t>
      </w:r>
      <w:proofErr w:type="spell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livreChoisi</w:t>
      </w:r>
      <w:proofErr w:type="spell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=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$</w:t>
      </w:r>
      <w:proofErr w:type="spellStart"/>
      <w:proofErr w:type="gramStart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livreChoisi</w:t>
      </w:r>
      <w:proofErr w:type="spellEnd"/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[</w:t>
      </w:r>
      <w:proofErr w:type="gramEnd"/>
      <w:r w:rsidRPr="00EB4E55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0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];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proofErr w:type="gramStart"/>
      <w:r w:rsidRPr="00EB4E55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echo</w:t>
      </w:r>
      <w:proofErr w:type="gramEnd"/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&lt;LIVRE&gt;&lt;ID&gt;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.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livreChoisi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["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id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"]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.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&lt;/ID&gt;&lt;TITRE&gt;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.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livreChoisi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["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titre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"]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.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&lt;/TITRE&gt;&lt;AUTEUR&gt;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.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$</w:t>
      </w:r>
      <w:r w:rsidRPr="00EB4E55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livreChoisi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["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nom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"]</w:t>
      </w:r>
      <w:r w:rsidRPr="00EB4E55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.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EB4E55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&lt;/AUTEUR&gt;&lt;/LIVRE&gt;</w:t>
      </w: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";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}</w:t>
      </w: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</w:p>
    <w:p w:rsidR="00EB4E55" w:rsidRPr="00EB4E55" w:rsidRDefault="00EB4E55" w:rsidP="00EB4E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EB4E55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?&gt;</w:t>
      </w:r>
    </w:p>
    <w:p w:rsidR="00EB4E55" w:rsidRDefault="00EB4E55" w:rsidP="00EB4E55">
      <w:r w:rsidRPr="00EB4E55">
        <w:drawing>
          <wp:inline distT="0" distB="0" distL="0" distR="0" wp14:anchorId="1EA2DE90" wp14:editId="7D9B5146">
            <wp:extent cx="2629128" cy="899238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4E55">
        <w:drawing>
          <wp:inline distT="0" distB="0" distL="0" distR="0" wp14:anchorId="54ADBDF8" wp14:editId="285DBC25">
            <wp:extent cx="3147333" cy="1386960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55" w:rsidRDefault="00EB4E55" w:rsidP="00EB4E55"/>
    <w:p w:rsidR="00EB4E55" w:rsidRPr="00EB4E55" w:rsidRDefault="00EB4E55" w:rsidP="00EB4E55">
      <w:pPr>
        <w:ind w:firstLine="708"/>
      </w:pPr>
    </w:p>
    <w:sectPr w:rsidR="00EB4E55" w:rsidRPr="00EB4E55" w:rsidSect="006510AE">
      <w:footerReference w:type="default" r:id="rId24"/>
      <w:pgSz w:w="11906" w:h="16838"/>
      <w:pgMar w:top="720" w:right="720" w:bottom="0" w:left="720" w:header="708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C5C" w:rsidRDefault="006C3C5C" w:rsidP="006510AE">
      <w:pPr>
        <w:spacing w:after="0" w:line="240" w:lineRule="auto"/>
      </w:pPr>
      <w:r>
        <w:separator/>
      </w:r>
    </w:p>
  </w:endnote>
  <w:endnote w:type="continuationSeparator" w:id="0">
    <w:p w:rsidR="006C3C5C" w:rsidRDefault="006C3C5C" w:rsidP="0065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44D" w:rsidRPr="006510AE" w:rsidRDefault="009C044D" w:rsidP="006510AE">
    <w:pPr>
      <w:pStyle w:val="Pieddepage"/>
      <w:jc w:val="right"/>
      <w:rPr>
        <w:color w:val="C00000"/>
        <w:sz w:val="18"/>
        <w:szCs w:val="18"/>
      </w:rPr>
    </w:pPr>
    <w:r>
      <w:rPr>
        <w:color w:val="C00000"/>
        <w:sz w:val="18"/>
        <w:szCs w:val="18"/>
      </w:rPr>
      <w:t xml:space="preserve"> </w:t>
    </w:r>
    <w:r w:rsidRPr="006510AE">
      <w:rPr>
        <w:color w:val="C00000"/>
        <w:sz w:val="18"/>
        <w:szCs w:val="18"/>
      </w:rPr>
      <w:t xml:space="preserve">Page </w:t>
    </w:r>
    <w:r w:rsidRPr="006510AE">
      <w:rPr>
        <w:color w:val="C00000"/>
        <w:sz w:val="18"/>
        <w:szCs w:val="18"/>
      </w:rPr>
      <w:fldChar w:fldCharType="begin"/>
    </w:r>
    <w:r w:rsidRPr="006510AE">
      <w:rPr>
        <w:color w:val="C00000"/>
        <w:sz w:val="18"/>
        <w:szCs w:val="18"/>
      </w:rPr>
      <w:instrText>PAGE  \* Arabic  \* MERGEFORMAT</w:instrText>
    </w:r>
    <w:r w:rsidRPr="006510AE">
      <w:rPr>
        <w:color w:val="C00000"/>
        <w:sz w:val="18"/>
        <w:szCs w:val="18"/>
      </w:rPr>
      <w:fldChar w:fldCharType="separate"/>
    </w:r>
    <w:r w:rsidRPr="006510AE">
      <w:rPr>
        <w:color w:val="C00000"/>
        <w:sz w:val="18"/>
        <w:szCs w:val="18"/>
      </w:rPr>
      <w:t>2</w:t>
    </w:r>
    <w:r w:rsidRPr="006510AE">
      <w:rPr>
        <w:color w:val="C00000"/>
        <w:sz w:val="18"/>
        <w:szCs w:val="18"/>
      </w:rPr>
      <w:fldChar w:fldCharType="end"/>
    </w:r>
    <w:r w:rsidRPr="006510AE">
      <w:rPr>
        <w:color w:val="C00000"/>
        <w:sz w:val="18"/>
        <w:szCs w:val="18"/>
      </w:rPr>
      <w:t xml:space="preserve"> sur </w:t>
    </w:r>
    <w:r w:rsidRPr="006510AE">
      <w:rPr>
        <w:color w:val="C00000"/>
        <w:sz w:val="18"/>
        <w:szCs w:val="18"/>
      </w:rPr>
      <w:fldChar w:fldCharType="begin"/>
    </w:r>
    <w:r w:rsidRPr="006510AE">
      <w:rPr>
        <w:color w:val="C00000"/>
        <w:sz w:val="18"/>
        <w:szCs w:val="18"/>
      </w:rPr>
      <w:instrText>NUMPAGES  \* arabe  \* MERGEFORMAT</w:instrText>
    </w:r>
    <w:r w:rsidRPr="006510AE">
      <w:rPr>
        <w:color w:val="C00000"/>
        <w:sz w:val="18"/>
        <w:szCs w:val="18"/>
      </w:rPr>
      <w:fldChar w:fldCharType="separate"/>
    </w:r>
    <w:r w:rsidRPr="006510AE">
      <w:rPr>
        <w:color w:val="C00000"/>
        <w:sz w:val="18"/>
        <w:szCs w:val="18"/>
      </w:rPr>
      <w:t>2</w:t>
    </w:r>
    <w:r w:rsidRPr="006510AE">
      <w:rPr>
        <w:color w:val="C00000"/>
        <w:sz w:val="18"/>
        <w:szCs w:val="18"/>
      </w:rPr>
      <w:fldChar w:fldCharType="end"/>
    </w:r>
  </w:p>
  <w:p w:rsidR="009C044D" w:rsidRDefault="009C044D">
    <w:pPr>
      <w:pStyle w:val="Pieddepage"/>
    </w:pPr>
  </w:p>
  <w:p w:rsidR="009C044D" w:rsidRDefault="009C04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C5C" w:rsidRDefault="006C3C5C" w:rsidP="006510AE">
      <w:pPr>
        <w:spacing w:after="0" w:line="240" w:lineRule="auto"/>
      </w:pPr>
      <w:r>
        <w:separator/>
      </w:r>
    </w:p>
  </w:footnote>
  <w:footnote w:type="continuationSeparator" w:id="0">
    <w:p w:rsidR="006C3C5C" w:rsidRDefault="006C3C5C" w:rsidP="00651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E2E4A7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8F01A3"/>
    <w:multiLevelType w:val="hybridMultilevel"/>
    <w:tmpl w:val="5016B3AC"/>
    <w:lvl w:ilvl="0" w:tplc="0ABE730E">
      <w:start w:val="1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23A4C"/>
    <w:multiLevelType w:val="hybridMultilevel"/>
    <w:tmpl w:val="9EC440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55182"/>
    <w:multiLevelType w:val="hybridMultilevel"/>
    <w:tmpl w:val="443642B8"/>
    <w:lvl w:ilvl="0" w:tplc="CA8E334A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93BB8"/>
    <w:multiLevelType w:val="hybridMultilevel"/>
    <w:tmpl w:val="8F4A6F88"/>
    <w:lvl w:ilvl="0" w:tplc="0A3E7204">
      <w:start w:val="2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75D90"/>
    <w:multiLevelType w:val="hybridMultilevel"/>
    <w:tmpl w:val="E870B57C"/>
    <w:lvl w:ilvl="0" w:tplc="9EEAE9C6">
      <w:start w:val="1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37A05"/>
    <w:multiLevelType w:val="hybridMultilevel"/>
    <w:tmpl w:val="BBE83F2E"/>
    <w:lvl w:ilvl="0" w:tplc="29A2A5E2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D025A"/>
    <w:multiLevelType w:val="hybridMultilevel"/>
    <w:tmpl w:val="E4262E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D3E83"/>
    <w:multiLevelType w:val="hybridMultilevel"/>
    <w:tmpl w:val="64546BBC"/>
    <w:lvl w:ilvl="0" w:tplc="FBD6D2A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D247F"/>
    <w:multiLevelType w:val="hybridMultilevel"/>
    <w:tmpl w:val="66286E46"/>
    <w:lvl w:ilvl="0" w:tplc="C7CEDD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B4945"/>
    <w:multiLevelType w:val="hybridMultilevel"/>
    <w:tmpl w:val="F5A8D33C"/>
    <w:lvl w:ilvl="0" w:tplc="088E8626">
      <w:start w:val="2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344AA"/>
    <w:multiLevelType w:val="hybridMultilevel"/>
    <w:tmpl w:val="0FF468B6"/>
    <w:lvl w:ilvl="0" w:tplc="FED86B68">
      <w:start w:val="3"/>
      <w:numFmt w:val="bullet"/>
      <w:lvlText w:val="-"/>
      <w:lvlJc w:val="left"/>
      <w:pPr>
        <w:ind w:left="304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08" w:hanging="360"/>
      </w:pPr>
      <w:rPr>
        <w:rFonts w:ascii="Wingdings" w:hAnsi="Wingdings" w:hint="default"/>
      </w:rPr>
    </w:lvl>
  </w:abstractNum>
  <w:abstractNum w:abstractNumId="12" w15:restartNumberingAfterBreak="0">
    <w:nsid w:val="6A200E49"/>
    <w:multiLevelType w:val="hybridMultilevel"/>
    <w:tmpl w:val="FD7E52AE"/>
    <w:lvl w:ilvl="0" w:tplc="47143B44">
      <w:start w:val="3"/>
      <w:numFmt w:val="bullet"/>
      <w:lvlText w:val="-"/>
      <w:lvlJc w:val="left"/>
      <w:pPr>
        <w:ind w:left="319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3" w15:restartNumberingAfterBreak="0">
    <w:nsid w:val="6B364CB4"/>
    <w:multiLevelType w:val="hybridMultilevel"/>
    <w:tmpl w:val="2E246998"/>
    <w:lvl w:ilvl="0" w:tplc="D9AC419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664C05"/>
    <w:multiLevelType w:val="hybridMultilevel"/>
    <w:tmpl w:val="290E838C"/>
    <w:lvl w:ilvl="0" w:tplc="5B646E0A">
      <w:start w:val="1"/>
      <w:numFmt w:val="lowerLetter"/>
      <w:pStyle w:val="Titre2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2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10"/>
  </w:num>
  <w:num w:numId="10">
    <w:abstractNumId w:val="14"/>
  </w:num>
  <w:num w:numId="11">
    <w:abstractNumId w:val="5"/>
  </w:num>
  <w:num w:numId="12">
    <w:abstractNumId w:val="1"/>
  </w:num>
  <w:num w:numId="13">
    <w:abstractNumId w:val="9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4F"/>
    <w:rsid w:val="00062A27"/>
    <w:rsid w:val="000A494F"/>
    <w:rsid w:val="000A4C77"/>
    <w:rsid w:val="0010498B"/>
    <w:rsid w:val="00116DD0"/>
    <w:rsid w:val="0012259B"/>
    <w:rsid w:val="00141CD5"/>
    <w:rsid w:val="00156239"/>
    <w:rsid w:val="00195A73"/>
    <w:rsid w:val="001F2A2F"/>
    <w:rsid w:val="00205325"/>
    <w:rsid w:val="00243403"/>
    <w:rsid w:val="00257E47"/>
    <w:rsid w:val="0028445A"/>
    <w:rsid w:val="002952E9"/>
    <w:rsid w:val="00306E18"/>
    <w:rsid w:val="00350BC5"/>
    <w:rsid w:val="00355233"/>
    <w:rsid w:val="003B6C3A"/>
    <w:rsid w:val="003D60AE"/>
    <w:rsid w:val="00402BCE"/>
    <w:rsid w:val="00433C95"/>
    <w:rsid w:val="00475EE2"/>
    <w:rsid w:val="004C0FE4"/>
    <w:rsid w:val="00515B4F"/>
    <w:rsid w:val="00535D83"/>
    <w:rsid w:val="005411D1"/>
    <w:rsid w:val="005908BB"/>
    <w:rsid w:val="0059421B"/>
    <w:rsid w:val="005E26F3"/>
    <w:rsid w:val="006447E8"/>
    <w:rsid w:val="006510AE"/>
    <w:rsid w:val="00664D68"/>
    <w:rsid w:val="006C07DE"/>
    <w:rsid w:val="006C3C5C"/>
    <w:rsid w:val="00703889"/>
    <w:rsid w:val="00751FF3"/>
    <w:rsid w:val="00771F03"/>
    <w:rsid w:val="007D3021"/>
    <w:rsid w:val="00854BB8"/>
    <w:rsid w:val="00895F53"/>
    <w:rsid w:val="00906C04"/>
    <w:rsid w:val="009116C4"/>
    <w:rsid w:val="0093530D"/>
    <w:rsid w:val="00951853"/>
    <w:rsid w:val="00955596"/>
    <w:rsid w:val="009A3DDE"/>
    <w:rsid w:val="009B2C58"/>
    <w:rsid w:val="009C044D"/>
    <w:rsid w:val="00A25E65"/>
    <w:rsid w:val="00A335C5"/>
    <w:rsid w:val="00AB34A5"/>
    <w:rsid w:val="00B2716A"/>
    <w:rsid w:val="00B3039E"/>
    <w:rsid w:val="00B53D31"/>
    <w:rsid w:val="00BA0EB0"/>
    <w:rsid w:val="00BE2D73"/>
    <w:rsid w:val="00BF7914"/>
    <w:rsid w:val="00C0277D"/>
    <w:rsid w:val="00CA0115"/>
    <w:rsid w:val="00D42D7E"/>
    <w:rsid w:val="00D74B2C"/>
    <w:rsid w:val="00D8699C"/>
    <w:rsid w:val="00DA0971"/>
    <w:rsid w:val="00DC4509"/>
    <w:rsid w:val="00E23725"/>
    <w:rsid w:val="00E46106"/>
    <w:rsid w:val="00E57A3F"/>
    <w:rsid w:val="00E57D0D"/>
    <w:rsid w:val="00EB3822"/>
    <w:rsid w:val="00EB4E55"/>
    <w:rsid w:val="00EC7C76"/>
    <w:rsid w:val="00F10136"/>
    <w:rsid w:val="00F20E9A"/>
    <w:rsid w:val="00FF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FFF98"/>
  <w15:chartTrackingRefBased/>
  <w15:docId w15:val="{AA5ABBEE-0CCC-4C3B-847F-6B9C2A50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5C5"/>
    <w:rPr>
      <w:rFonts w:asciiTheme="majorHAnsi" w:hAnsiTheme="majorHAnsi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A335C5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35C5"/>
    <w:pPr>
      <w:keepNext/>
      <w:keepLines/>
      <w:numPr>
        <w:numId w:val="10"/>
      </w:numPr>
      <w:spacing w:before="40" w:after="0"/>
      <w:ind w:left="1068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510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10AE"/>
  </w:style>
  <w:style w:type="paragraph" w:styleId="Pieddepage">
    <w:name w:val="footer"/>
    <w:basedOn w:val="Normal"/>
    <w:link w:val="PieddepageCar"/>
    <w:uiPriority w:val="99"/>
    <w:unhideWhenUsed/>
    <w:rsid w:val="006510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10AE"/>
  </w:style>
  <w:style w:type="paragraph" w:styleId="Listepuces">
    <w:name w:val="List Bullet"/>
    <w:basedOn w:val="Normal"/>
    <w:uiPriority w:val="99"/>
    <w:unhideWhenUsed/>
    <w:rsid w:val="006510AE"/>
    <w:pPr>
      <w:numPr>
        <w:numId w:val="1"/>
      </w:numPr>
      <w:contextualSpacing/>
    </w:pPr>
  </w:style>
  <w:style w:type="paragraph" w:styleId="Sansinterligne">
    <w:name w:val="No Spacing"/>
    <w:link w:val="SansinterligneCar"/>
    <w:uiPriority w:val="1"/>
    <w:qFormat/>
    <w:rsid w:val="001F2A2F"/>
    <w:pPr>
      <w:spacing w:after="0" w:line="240" w:lineRule="auto"/>
    </w:pPr>
  </w:style>
  <w:style w:type="paragraph" w:customStyle="1" w:styleId="Dfinition">
    <w:name w:val="Définition"/>
    <w:basedOn w:val="Sansinterligne"/>
    <w:link w:val="DfinitionCar"/>
    <w:autoRedefine/>
    <w:qFormat/>
    <w:rsid w:val="00433C95"/>
    <w:rPr>
      <w:rFonts w:asciiTheme="majorHAnsi" w:hAnsiTheme="majorHAnsi"/>
      <w:color w:val="FF0000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23725"/>
    <w:rPr>
      <w:i/>
      <w:iCs/>
      <w:color w:val="404040" w:themeColor="text1" w:themeTint="BF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03889"/>
  </w:style>
  <w:style w:type="character" w:customStyle="1" w:styleId="DfinitionCar">
    <w:name w:val="Définition Car"/>
    <w:basedOn w:val="SansinterligneCar"/>
    <w:link w:val="Dfinition"/>
    <w:rsid w:val="00433C95"/>
    <w:rPr>
      <w:rFonts w:asciiTheme="majorHAnsi" w:hAnsiTheme="majorHAnsi"/>
      <w:color w:val="FF0000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A335C5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aragraphedeliste">
    <w:name w:val="List Paragraph"/>
    <w:basedOn w:val="Normal"/>
    <w:uiPriority w:val="34"/>
    <w:qFormat/>
    <w:rsid w:val="00E2372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335C5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customStyle="1" w:styleId="DefintionImportanta">
    <w:name w:val="Defintion Importanta"/>
    <w:basedOn w:val="Dfinition"/>
    <w:link w:val="DefintionImportantaCar"/>
    <w:qFormat/>
    <w:rsid w:val="00AB34A5"/>
    <w:rPr>
      <w:i/>
      <w:color w:val="404040" w:themeColor="text1" w:themeTint="BF"/>
    </w:rPr>
  </w:style>
  <w:style w:type="paragraph" w:styleId="TM2">
    <w:name w:val="toc 2"/>
    <w:basedOn w:val="Normal"/>
    <w:next w:val="Normal"/>
    <w:autoRedefine/>
    <w:uiPriority w:val="39"/>
    <w:unhideWhenUsed/>
    <w:rsid w:val="00DC4509"/>
    <w:pPr>
      <w:spacing w:after="100"/>
      <w:ind w:left="280"/>
    </w:pPr>
  </w:style>
  <w:style w:type="character" w:customStyle="1" w:styleId="DefintionImportantaCar">
    <w:name w:val="Defintion Importanta Car"/>
    <w:basedOn w:val="DfinitionCar"/>
    <w:link w:val="DefintionImportanta"/>
    <w:rsid w:val="00AB34A5"/>
    <w:rPr>
      <w:rFonts w:asciiTheme="majorHAnsi" w:hAnsiTheme="majorHAnsi"/>
      <w:i/>
      <w:color w:val="404040" w:themeColor="text1" w:themeTint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450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C4509"/>
    <w:rPr>
      <w:color w:val="0563C1" w:themeColor="hyperlink"/>
      <w:u w:val="single"/>
    </w:rPr>
  </w:style>
  <w:style w:type="paragraph" w:styleId="Citationintense">
    <w:name w:val="Intense Quote"/>
    <w:aliases w:val="Calcul"/>
    <w:basedOn w:val="Normal"/>
    <w:next w:val="Normal"/>
    <w:link w:val="CitationintenseCar"/>
    <w:uiPriority w:val="30"/>
    <w:rsid w:val="00D42D7E"/>
    <w:pPr>
      <w:pBdr>
        <w:top w:val="single" w:sz="4" w:space="0" w:color="FF0000"/>
        <w:bottom w:val="single" w:sz="4" w:space="0" w:color="FF0000"/>
      </w:pBdr>
      <w:spacing w:before="360" w:after="360" w:line="240" w:lineRule="auto"/>
      <w:ind w:left="864" w:right="864"/>
    </w:pPr>
    <w:rPr>
      <w:b/>
      <w:i/>
      <w:iCs/>
      <w:color w:val="FF0000"/>
    </w:rPr>
  </w:style>
  <w:style w:type="character" w:customStyle="1" w:styleId="CitationintenseCar">
    <w:name w:val="Citation intense Car"/>
    <w:aliases w:val="Calcul Car"/>
    <w:basedOn w:val="Policepardfaut"/>
    <w:link w:val="Citationintense"/>
    <w:uiPriority w:val="30"/>
    <w:rsid w:val="00D42D7E"/>
    <w:rPr>
      <w:rFonts w:asciiTheme="majorHAnsi" w:hAnsiTheme="majorHAnsi"/>
      <w:b/>
      <w:i/>
      <w:iCs/>
      <w:color w:val="FF0000"/>
      <w:sz w:val="28"/>
    </w:rPr>
  </w:style>
  <w:style w:type="paragraph" w:customStyle="1" w:styleId="Calc">
    <w:name w:val="Calc"/>
    <w:basedOn w:val="DefintionImportanta"/>
    <w:link w:val="CalcCar"/>
    <w:qFormat/>
    <w:rsid w:val="00D42D7E"/>
    <w:rPr>
      <w:b/>
      <w:color w:val="FF0000"/>
    </w:rPr>
  </w:style>
  <w:style w:type="paragraph" w:styleId="Titre">
    <w:name w:val="Title"/>
    <w:basedOn w:val="Normal"/>
    <w:next w:val="Normal"/>
    <w:link w:val="TitreCar"/>
    <w:uiPriority w:val="10"/>
    <w:qFormat/>
    <w:rsid w:val="00D42D7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alcCar">
    <w:name w:val="Calc Car"/>
    <w:basedOn w:val="DefintionImportantaCar"/>
    <w:link w:val="Calc"/>
    <w:rsid w:val="00D42D7E"/>
    <w:rPr>
      <w:rFonts w:asciiTheme="majorHAnsi" w:hAnsiTheme="majorHAnsi"/>
      <w:b/>
      <w:i/>
      <w:color w:val="FF0000"/>
      <w:sz w:val="28"/>
      <w:szCs w:val="28"/>
    </w:rPr>
  </w:style>
  <w:style w:type="character" w:customStyle="1" w:styleId="TitreCar">
    <w:name w:val="Titre Car"/>
    <w:basedOn w:val="Policepardfaut"/>
    <w:link w:val="Titre"/>
    <w:uiPriority w:val="10"/>
    <w:rsid w:val="00D4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plo\Documents\Mod&#232;les%20Office%20personnalis&#233;s\C1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3E7C1-1FC6-43DB-9BB8-305CCF1A7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C1.dotx</Template>
  <TotalTime>48</TotalTime>
  <Pages>14</Pages>
  <Words>1775</Words>
  <Characters>9768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Diplo</dc:creator>
  <cp:keywords/>
  <dc:description/>
  <cp:lastModifiedBy>Diplo</cp:lastModifiedBy>
  <cp:revision>3</cp:revision>
  <dcterms:created xsi:type="dcterms:W3CDTF">2019-11-27T07:49:00Z</dcterms:created>
  <dcterms:modified xsi:type="dcterms:W3CDTF">2019-11-28T05:33:00Z</dcterms:modified>
</cp:coreProperties>
</file>