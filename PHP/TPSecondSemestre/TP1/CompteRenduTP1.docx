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AE" w:rsidRDefault="006510AE" w:rsidP="006510AE">
      <w:r>
        <w:t xml:space="preserve">Class : </w:t>
      </w:r>
      <w:r w:rsidR="00DA0971">
        <w:t xml:space="preserve"> </w:t>
      </w:r>
      <w:r w:rsidR="006D12D3">
        <w:t>POO</w:t>
      </w:r>
    </w:p>
    <w:p w:rsidR="006510AE" w:rsidRDefault="006510AE">
      <w:r>
        <w:t xml:space="preserve">Type :  </w:t>
      </w:r>
      <w:r w:rsidR="00DA0971">
        <w:t>C</w:t>
      </w:r>
      <w:r w:rsidR="006D12D3">
        <w:t xml:space="preserve">ompte Rendu TP </w:t>
      </w:r>
      <w:r w:rsidR="00DA0971">
        <w:tab/>
      </w:r>
    </w:p>
    <w:p w:rsidR="006D12D3" w:rsidRDefault="006510AE">
      <w:r>
        <w:t xml:space="preserve">Date : </w:t>
      </w:r>
      <w:r w:rsidR="006D12D3">
        <w:t>16/01/2020</w:t>
      </w:r>
    </w:p>
    <w:p w:rsidR="006510AE" w:rsidRPr="006510AE" w:rsidRDefault="006510AE" w:rsidP="006510AE">
      <w:pPr>
        <w:jc w:val="right"/>
        <w:rPr>
          <w:b/>
          <w:bCs/>
        </w:rPr>
      </w:pPr>
      <w:r w:rsidRPr="006510AE">
        <w:rPr>
          <w:b/>
          <w:bCs/>
        </w:rPr>
        <w:t>Hesters Théophile B2</w:t>
      </w:r>
    </w:p>
    <w:p w:rsidR="00E57D0D" w:rsidRDefault="00E57D0D"/>
    <w:p w:rsidR="00402BCE" w:rsidRDefault="00402BCE" w:rsidP="00771F03">
      <w:pPr>
        <w:pStyle w:val="DefintionImportanta"/>
      </w:pPr>
    </w:p>
    <w:p w:rsidR="00402BCE" w:rsidRDefault="006D12D3" w:rsidP="006D12D3">
      <w:pPr>
        <w:pStyle w:val="Titre1"/>
      </w:pPr>
      <w:r>
        <w:t>Compte Rendu TP 1</w:t>
      </w:r>
    </w:p>
    <w:p w:rsidR="006D12D3" w:rsidRDefault="006D12D3" w:rsidP="006D12D3"/>
    <w:p w:rsidR="006D12D3" w:rsidRDefault="006D12D3" w:rsidP="006D12D3">
      <w:pPr>
        <w:pStyle w:val="Titre2"/>
      </w:pPr>
      <w:r>
        <w:t>Pratique 1</w:t>
      </w:r>
    </w:p>
    <w:p w:rsidR="006D12D3" w:rsidRDefault="006D12D3" w:rsidP="006D12D3">
      <w:pPr>
        <w:pStyle w:val="DefintionImportanta"/>
      </w:pPr>
      <w:r>
        <w:t>1.1</w:t>
      </w:r>
    </w:p>
    <w:p w:rsidR="006D12D3" w:rsidRDefault="006D12D3" w:rsidP="006D12D3">
      <w:pPr>
        <w:pStyle w:val="DefintionImportanta"/>
      </w:pPr>
    </w:p>
    <w:p w:rsidR="006D12D3" w:rsidRDefault="006D12D3" w:rsidP="006D12D3">
      <w:pPr>
        <w:pStyle w:val="DefintionImportanta"/>
        <w:numPr>
          <w:ilvl w:val="0"/>
          <w:numId w:val="18"/>
        </w:numPr>
      </w:pPr>
      <w:r>
        <w:t>Page 0</w:t>
      </w:r>
    </w:p>
    <w:p w:rsidR="006D12D3" w:rsidRDefault="006D12D3" w:rsidP="006D12D3">
      <w:pPr>
        <w:pStyle w:val="DefintionImportanta"/>
      </w:pPr>
    </w:p>
    <w:p w:rsidR="006D12D3" w:rsidRDefault="006D12D3" w:rsidP="006D12D3">
      <w:pPr>
        <w:pStyle w:val="DefintionImportanta"/>
      </w:pPr>
      <w:r>
        <w:t>&lt;</w:t>
      </w:r>
      <w:proofErr w:type="gramStart"/>
      <w:r>
        <w:t> ?</w:t>
      </w:r>
      <w:proofErr w:type="spellStart"/>
      <w:r>
        <w:t>php</w:t>
      </w:r>
      <w:proofErr w:type="spellEnd"/>
      <w:proofErr w:type="gramEnd"/>
    </w:p>
    <w:p w:rsidR="006D12D3" w:rsidRDefault="006D12D3" w:rsidP="006D12D3">
      <w:pPr>
        <w:pStyle w:val="DefintionImportanta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 ;</w:t>
      </w:r>
      <w:r w:rsidRPr="006D12D3">
        <w:t xml:space="preserve"> </w:t>
      </w:r>
    </w:p>
    <w:p w:rsidR="006D12D3" w:rsidRDefault="006D12D3" w:rsidP="006D12D3">
      <w:pPr>
        <w:pStyle w:val="DefintionImportanta"/>
      </w:pPr>
      <w:r>
        <w:t>?&gt;</w:t>
      </w:r>
      <w:r w:rsidRPr="006D12D3">
        <w:t xml:space="preserve"> </w:t>
      </w:r>
    </w:p>
    <w:p w:rsidR="006D12D3" w:rsidRPr="006D12D3" w:rsidRDefault="006D12D3" w:rsidP="006D12D3">
      <w:pPr>
        <w:pStyle w:val="DefintionImportanta"/>
      </w:pPr>
    </w:p>
    <w:p w:rsidR="00402BCE" w:rsidRDefault="006D12D3" w:rsidP="00771F03">
      <w:pPr>
        <w:pStyle w:val="DefintionImportanta"/>
      </w:pPr>
      <w:r w:rsidRPr="006D12D3">
        <w:drawing>
          <wp:inline distT="0" distB="0" distL="0" distR="0" wp14:anchorId="225F8BE6" wp14:editId="4686B9C4">
            <wp:extent cx="4913563" cy="4754880"/>
            <wp:effectExtent l="0" t="0" r="190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678" cy="47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D3" w:rsidRDefault="006D12D3" w:rsidP="00771F03">
      <w:pPr>
        <w:pStyle w:val="DefintionImportanta"/>
      </w:pPr>
    </w:p>
    <w:p w:rsidR="006D12D3" w:rsidRDefault="006D12D3" w:rsidP="006D12D3">
      <w:pPr>
        <w:pStyle w:val="DefintionImportanta"/>
        <w:numPr>
          <w:ilvl w:val="0"/>
          <w:numId w:val="18"/>
        </w:numPr>
      </w:pPr>
      <w:r>
        <w:t xml:space="preserve">Page </w:t>
      </w:r>
      <w:r w:rsidR="00D6579E">
        <w:t>21/22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657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MaClasse</w:t>
      </w:r>
      <w:proofErr w:type="spell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$attributs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[];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unAutreAtribut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__set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$valeur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attributs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'Attribution a  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la valeur 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$valeur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6579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attributs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D6579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attributs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'Construction de la Classe </w:t>
      </w:r>
      <w:proofErr w:type="spell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MaClasse</w:t>
      </w:r>
      <w:proofErr w:type="spellEnd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destruct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657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'Destruction de </w:t>
      </w:r>
      <w:proofErr w:type="spell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MaClasse</w:t>
      </w:r>
      <w:proofErr w:type="spellEnd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657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MaClasse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SimpleTest</w:t>
      </w:r>
      <w:proofErr w:type="spellEnd"/>
      <w:proofErr w:type="gramStart"/>
      <w:r w:rsidRPr="00D657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657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unAutreAttribut</w:t>
      </w:r>
      <w:proofErr w:type="spellEnd"/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D657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100000000</w:t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657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D6579E" w:rsidRPr="00D6579E" w:rsidRDefault="00D6579E" w:rsidP="00D6579E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57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D6579E" w:rsidRDefault="00D6579E" w:rsidP="00D6579E">
      <w:pPr>
        <w:pStyle w:val="DefintionImportanta"/>
        <w:ind w:left="720"/>
      </w:pPr>
      <w:r w:rsidRPr="00D6579E">
        <w:drawing>
          <wp:inline distT="0" distB="0" distL="0" distR="0" wp14:anchorId="1439F221" wp14:editId="08246003">
            <wp:extent cx="3520745" cy="868755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9E" w:rsidRDefault="00D6579E" w:rsidP="00D6579E">
      <w:pPr>
        <w:pStyle w:val="DefintionImportanta"/>
        <w:ind w:left="720"/>
      </w:pPr>
    </w:p>
    <w:p w:rsidR="00D6579E" w:rsidRDefault="00D6579E" w:rsidP="00D6579E">
      <w:pPr>
        <w:pStyle w:val="DefintionImportanta"/>
        <w:ind w:left="720"/>
      </w:pPr>
    </w:p>
    <w:p w:rsidR="00D6579E" w:rsidRDefault="00D6579E" w:rsidP="00D6579E">
      <w:pPr>
        <w:pStyle w:val="DefintionImportanta"/>
        <w:numPr>
          <w:ilvl w:val="0"/>
          <w:numId w:val="18"/>
        </w:numPr>
      </w:pPr>
      <w:r>
        <w:lastRenderedPageBreak/>
        <w:t>Page 24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Employe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$salaire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$s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salaire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toHTML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"&lt;strong&gt;Le nom:&lt;/strong&gt;&lt;em&gt;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$this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&lt;/em&gt;&lt;br&gt;"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&gt;sal:&lt;/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this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salaire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proofErr w:type="gram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$bob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Employe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"Bob"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A0A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30000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$bob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toHTML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D6579E" w:rsidRDefault="00D6579E" w:rsidP="00D6579E">
      <w:pPr>
        <w:pStyle w:val="DefintionImportanta"/>
        <w:ind w:left="720"/>
      </w:pPr>
    </w:p>
    <w:p w:rsidR="00BA0AB4" w:rsidRDefault="00BA0AB4" w:rsidP="00D6579E">
      <w:pPr>
        <w:pStyle w:val="DefintionImportanta"/>
        <w:ind w:left="720"/>
      </w:pPr>
      <w:r w:rsidRPr="00BA0AB4">
        <w:drawing>
          <wp:inline distT="0" distB="0" distL="0" distR="0" wp14:anchorId="4279AF28" wp14:editId="7CC63FC3">
            <wp:extent cx="1036410" cy="563929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B4" w:rsidRDefault="00BA0AB4" w:rsidP="00D6579E">
      <w:pPr>
        <w:pStyle w:val="DefintionImportanta"/>
        <w:ind w:left="720"/>
      </w:pPr>
    </w:p>
    <w:p w:rsidR="00BA0AB4" w:rsidRDefault="00BA0AB4" w:rsidP="00D6579E">
      <w:pPr>
        <w:pStyle w:val="DefintionImportanta"/>
        <w:ind w:left="720"/>
      </w:pPr>
      <w:r>
        <w:t>-Page 27</w:t>
      </w:r>
    </w:p>
    <w:p w:rsidR="00BA0AB4" w:rsidRDefault="00BA0AB4" w:rsidP="00BA0AB4">
      <w:pPr>
        <w:pStyle w:val="DefintionImportanta"/>
      </w:pP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ProgrammeCertificat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NB_CREDITS = </w:t>
      </w:r>
      <w:r w:rsidRPr="00BA0A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BA0AB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...    </w:t>
      </w: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"CREDITS = 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credits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ProgrammeCertificat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::NB_CREDITS;</w:t>
      </w: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BA0AB4" w:rsidRPr="00BA0AB4" w:rsidRDefault="00BA0AB4" w:rsidP="00BA0A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Default="00BA0AB4" w:rsidP="00BA0AB4">
      <w:pPr>
        <w:pStyle w:val="DefintionImportanta"/>
        <w:ind w:left="360"/>
      </w:pPr>
      <w:r w:rsidRPr="00BA0AB4">
        <w:drawing>
          <wp:inline distT="0" distB="0" distL="0" distR="0" wp14:anchorId="7250EC61" wp14:editId="1C9624AE">
            <wp:extent cx="1112616" cy="457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B4" w:rsidRDefault="00BA0AB4" w:rsidP="00BA0AB4">
      <w:pPr>
        <w:pStyle w:val="DefintionImportanta"/>
      </w:pPr>
    </w:p>
    <w:p w:rsidR="00BA0AB4" w:rsidRDefault="00BA0AB4" w:rsidP="00BA0AB4">
      <w:pPr>
        <w:pStyle w:val="DefintionImportanta"/>
        <w:numPr>
          <w:ilvl w:val="0"/>
          <w:numId w:val="18"/>
        </w:numPr>
      </w:pPr>
      <w:r>
        <w:t>Page 30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$marque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ford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MaVoiture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BA0A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$MaVoiture2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clone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MaVoiture</w:t>
      </w:r>
      <w:proofErr w:type="spell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$MaVoiture2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ferrari</w:t>
      </w:r>
      <w:proofErr w:type="spellEnd"/>
      <w:proofErr w:type="gram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            voiture est une 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$MaVoiture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BA0AB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affiche "ford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BA0AB4" w:rsidRDefault="00BA0AB4" w:rsidP="00BA0AB4">
      <w:pPr>
        <w:pStyle w:val="DefintionImportanta"/>
        <w:ind w:left="360"/>
      </w:pPr>
      <w:r w:rsidRPr="00BA0AB4">
        <w:lastRenderedPageBreak/>
        <w:drawing>
          <wp:inline distT="0" distB="0" distL="0" distR="0" wp14:anchorId="240DD53F" wp14:editId="182FBFA0">
            <wp:extent cx="1996613" cy="640135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B4" w:rsidRDefault="00BA0AB4" w:rsidP="00BA0AB4">
      <w:pPr>
        <w:pStyle w:val="DefintionImportanta"/>
        <w:ind w:left="360"/>
      </w:pPr>
    </w:p>
    <w:p w:rsidR="00BA0AB4" w:rsidRDefault="00BA0AB4" w:rsidP="00BA0AB4">
      <w:pPr>
        <w:pStyle w:val="DefintionImportanta"/>
        <w:numPr>
          <w:ilvl w:val="0"/>
          <w:numId w:val="18"/>
        </w:numPr>
      </w:pPr>
      <w:r>
        <w:t>Page 31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BA0AB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$test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gram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"Identique&lt;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Different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$value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"Identique&lt;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Different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BA0A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$test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"Identique&lt;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BA0A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Different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A0A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A0AB4" w:rsidRPr="00BA0AB4" w:rsidRDefault="00BA0AB4" w:rsidP="00BA0AB4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0A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042251" w:rsidRDefault="00BA0AB4" w:rsidP="00BA0AB4">
      <w:pPr>
        <w:pStyle w:val="DefintionImportanta"/>
      </w:pPr>
      <w:r w:rsidRPr="00BA0AB4">
        <w:drawing>
          <wp:inline distT="0" distB="0" distL="0" distR="0" wp14:anchorId="04EAF089" wp14:editId="3234708F">
            <wp:extent cx="823031" cy="67823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51" w:rsidRDefault="00042251" w:rsidP="00BA0AB4">
      <w:pPr>
        <w:pStyle w:val="DefintionImportanta"/>
      </w:pPr>
    </w:p>
    <w:p w:rsidR="00042251" w:rsidRDefault="00042251" w:rsidP="00042251">
      <w:pPr>
        <w:pStyle w:val="DefintionImportanta"/>
        <w:numPr>
          <w:ilvl w:val="0"/>
          <w:numId w:val="18"/>
        </w:numPr>
      </w:pPr>
      <w:r>
        <w:t>Page 38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Employe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$salaire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4225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//private $</w:t>
      </w:r>
      <w:proofErr w:type="gramStart"/>
      <w:r w:rsidRPr="0004225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salaire;</w:t>
      </w:r>
      <w:proofErr w:type="gramEnd"/>
      <w:r w:rsidRPr="0004225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retourne une erreur impossible d'y accèder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$s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salaire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toHTML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4225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"&lt;strong&gt;Le nom:&lt;/strong&gt;&lt;em&gt;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$this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&lt;/em&gt;&lt;br&gt;"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&gt;sal:&lt;/</w:t>
      </w:r>
      <w:proofErr w:type="spellStart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&gt;&lt;</w:t>
      </w:r>
      <w:proofErr w:type="spellStart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</w:t>
      </w:r>
      <w:proofErr w:type="spellEnd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this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salaire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</w:t>
      </w:r>
      <w:proofErr w:type="spellEnd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proofErr w:type="gramStart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$bob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04225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Employe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"Bob"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4225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30000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$bob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salaire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-</w:t>
      </w:r>
      <w:proofErr w:type="gramStart"/>
      <w:r w:rsidRPr="0004225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120000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$bob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toHTML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42251" w:rsidRPr="00042251" w:rsidRDefault="00042251" w:rsidP="00042251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042251" w:rsidRDefault="00042251" w:rsidP="00042251">
      <w:pPr>
        <w:pStyle w:val="DefintionImportanta"/>
        <w:ind w:left="720"/>
      </w:pPr>
      <w:r w:rsidRPr="00042251">
        <w:drawing>
          <wp:inline distT="0" distB="0" distL="0" distR="0" wp14:anchorId="4DBA3706" wp14:editId="1890984F">
            <wp:extent cx="1082134" cy="419136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A" w:rsidRDefault="007D1A6A" w:rsidP="007D1A6A">
      <w:pPr>
        <w:pStyle w:val="DefintionImportanta"/>
      </w:pPr>
    </w:p>
    <w:p w:rsidR="007D1A6A" w:rsidRDefault="007D1A6A" w:rsidP="007D1A6A">
      <w:pPr>
        <w:pStyle w:val="DefintionImportanta"/>
        <w:numPr>
          <w:ilvl w:val="0"/>
          <w:numId w:val="18"/>
        </w:numPr>
      </w:pPr>
      <w:r>
        <w:t>Page 39/40/41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maClasse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$instance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getInstance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4225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$instance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__CLASS_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$instance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4225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0422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$instance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__clone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      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trigger</w:t>
      </w:r>
      <w:proofErr w:type="gramEnd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_error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 clônage n</w:t>
      </w:r>
      <w:r w:rsidRPr="0004225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 pas autorisé.'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E_USER_ERROR);    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maMethode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422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'Tout fonctionne '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4225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maClasse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getInstance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proofErr w:type="spellStart"/>
      <w:r w:rsidRPr="000422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maMethode</w:t>
      </w:r>
      <w:proofErr w:type="spellEnd"/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42251" w:rsidRPr="00042251" w:rsidRDefault="00042251" w:rsidP="0004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22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 w:rsidRPr="000422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042251" w:rsidRDefault="00042251" w:rsidP="00042251">
      <w:pPr>
        <w:pStyle w:val="DefintionImportanta"/>
        <w:ind w:left="720"/>
      </w:pPr>
    </w:p>
    <w:p w:rsidR="007D1A6A" w:rsidRDefault="007D1A6A" w:rsidP="00042251">
      <w:pPr>
        <w:pStyle w:val="DefintionImportanta"/>
        <w:ind w:left="720"/>
      </w:pPr>
      <w:r w:rsidRPr="007D1A6A">
        <w:drawing>
          <wp:inline distT="0" distB="0" distL="0" distR="0" wp14:anchorId="4825EB72" wp14:editId="5ECC0FC2">
            <wp:extent cx="1226926" cy="38103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A" w:rsidRDefault="007D1A6A" w:rsidP="00042251">
      <w:pPr>
        <w:pStyle w:val="DefintionImportanta"/>
        <w:ind w:left="720"/>
      </w:pPr>
    </w:p>
    <w:p w:rsidR="007D1A6A" w:rsidRDefault="007D1A6A" w:rsidP="007D1A6A">
      <w:pPr>
        <w:pStyle w:val="DefintionImportanta"/>
        <w:numPr>
          <w:ilvl w:val="0"/>
          <w:numId w:val="18"/>
        </w:numPr>
      </w:pPr>
      <w:r>
        <w:t>Page 42 à 45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Pneu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$pression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gonfler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$pression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+;</w:t>
      </w:r>
      <w:proofErr w:type="gramEnd"/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degonfler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$pression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diametre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$pneu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pneu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Pneu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Portiere</w:t>
      </w:r>
      <w:proofErr w:type="spellEnd"/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Moteur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roueAVG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roueAVD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roueARG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roueARD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roueSecours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portiereG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portiereD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$moteur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roueAVG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roueAVD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roueARG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roueARD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roueSecours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portiereG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Portiere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portiereD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Portiere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   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moteur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Moteur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D1A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7D1A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_r</w:t>
      </w:r>
      <w:proofErr w:type="spellEnd"/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1A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7D1A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1A6A" w:rsidRPr="007D1A6A" w:rsidRDefault="007D1A6A" w:rsidP="007D1A6A">
      <w:pPr>
        <w:pStyle w:val="Paragraphedeliste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1A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7D1A6A" w:rsidRPr="00141CD5" w:rsidRDefault="007D1A6A" w:rsidP="007D1A6A">
      <w:pPr>
        <w:pStyle w:val="DefintionImportanta"/>
      </w:pPr>
      <w:r w:rsidRPr="007D1A6A">
        <w:drawing>
          <wp:inline distT="0" distB="0" distL="0" distR="0" wp14:anchorId="39FA920F" wp14:editId="429EFFE9">
            <wp:extent cx="6469941" cy="1867062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A6A" w:rsidRPr="00141CD5" w:rsidSect="006510AE">
      <w:footerReference w:type="default" r:id="rId17"/>
      <w:pgSz w:w="11906" w:h="16838"/>
      <w:pgMar w:top="720" w:right="720" w:bottom="0" w:left="720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F92" w:rsidRDefault="008B5F92" w:rsidP="006510AE">
      <w:pPr>
        <w:spacing w:after="0" w:line="240" w:lineRule="auto"/>
      </w:pPr>
      <w:r>
        <w:separator/>
      </w:r>
    </w:p>
  </w:endnote>
  <w:endnote w:type="continuationSeparator" w:id="0">
    <w:p w:rsidR="008B5F92" w:rsidRDefault="008B5F92" w:rsidP="006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A6A" w:rsidRPr="006510AE" w:rsidRDefault="007D1A6A" w:rsidP="006510AE">
    <w:pPr>
      <w:pStyle w:val="Pieddepage"/>
      <w:jc w:val="right"/>
      <w:rPr>
        <w:color w:val="C00000"/>
        <w:sz w:val="18"/>
        <w:szCs w:val="18"/>
      </w:rPr>
    </w:pPr>
    <w:r>
      <w:rPr>
        <w:color w:val="C00000"/>
        <w:sz w:val="18"/>
        <w:szCs w:val="18"/>
      </w:rPr>
      <w:t xml:space="preserve"> </w:t>
    </w:r>
    <w:r w:rsidRPr="006510AE">
      <w:rPr>
        <w:color w:val="C00000"/>
        <w:sz w:val="18"/>
        <w:szCs w:val="18"/>
      </w:rPr>
      <w:t xml:space="preserve">Page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PAGE  \* Arabic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  <w:r w:rsidRPr="006510AE">
      <w:rPr>
        <w:color w:val="C00000"/>
        <w:sz w:val="18"/>
        <w:szCs w:val="18"/>
      </w:rPr>
      <w:t xml:space="preserve"> sur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NUMPAGES  \* arabe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</w:p>
  <w:p w:rsidR="007D1A6A" w:rsidRDefault="007D1A6A">
    <w:pPr>
      <w:pStyle w:val="Pieddepage"/>
    </w:pPr>
  </w:p>
  <w:p w:rsidR="007D1A6A" w:rsidRDefault="007D1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F92" w:rsidRDefault="008B5F92" w:rsidP="006510AE">
      <w:pPr>
        <w:spacing w:after="0" w:line="240" w:lineRule="auto"/>
      </w:pPr>
      <w:r>
        <w:separator/>
      </w:r>
    </w:p>
  </w:footnote>
  <w:footnote w:type="continuationSeparator" w:id="0">
    <w:p w:rsidR="008B5F92" w:rsidRDefault="008B5F92" w:rsidP="006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2E4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F01A3"/>
    <w:multiLevelType w:val="hybridMultilevel"/>
    <w:tmpl w:val="5016B3AC"/>
    <w:lvl w:ilvl="0" w:tplc="0ABE730E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A4C"/>
    <w:multiLevelType w:val="hybridMultilevel"/>
    <w:tmpl w:val="9EC44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5182"/>
    <w:multiLevelType w:val="hybridMultilevel"/>
    <w:tmpl w:val="443642B8"/>
    <w:lvl w:ilvl="0" w:tplc="CA8E334A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3BB8"/>
    <w:multiLevelType w:val="hybridMultilevel"/>
    <w:tmpl w:val="8F4A6F88"/>
    <w:lvl w:ilvl="0" w:tplc="0A3E720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D90"/>
    <w:multiLevelType w:val="hybridMultilevel"/>
    <w:tmpl w:val="E870B57C"/>
    <w:lvl w:ilvl="0" w:tplc="9EEAE9C6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7A05"/>
    <w:multiLevelType w:val="hybridMultilevel"/>
    <w:tmpl w:val="BBE83F2E"/>
    <w:lvl w:ilvl="0" w:tplc="29A2A5E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7A6D"/>
    <w:multiLevelType w:val="hybridMultilevel"/>
    <w:tmpl w:val="F5102D28"/>
    <w:lvl w:ilvl="0" w:tplc="7646CF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D025A"/>
    <w:multiLevelType w:val="hybridMultilevel"/>
    <w:tmpl w:val="E4262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D3E83"/>
    <w:multiLevelType w:val="hybridMultilevel"/>
    <w:tmpl w:val="64546BBC"/>
    <w:lvl w:ilvl="0" w:tplc="FBD6D2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D247F"/>
    <w:multiLevelType w:val="hybridMultilevel"/>
    <w:tmpl w:val="66286E46"/>
    <w:lvl w:ilvl="0" w:tplc="C7CED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53AEE"/>
    <w:multiLevelType w:val="hybridMultilevel"/>
    <w:tmpl w:val="2FAEA4EE"/>
    <w:lvl w:ilvl="0" w:tplc="A64426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B4945"/>
    <w:multiLevelType w:val="hybridMultilevel"/>
    <w:tmpl w:val="F5A8D33C"/>
    <w:lvl w:ilvl="0" w:tplc="088E8626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344AA"/>
    <w:multiLevelType w:val="hybridMultilevel"/>
    <w:tmpl w:val="0FF468B6"/>
    <w:lvl w:ilvl="0" w:tplc="FED86B68">
      <w:start w:val="3"/>
      <w:numFmt w:val="bullet"/>
      <w:lvlText w:val="-"/>
      <w:lvlJc w:val="left"/>
      <w:pPr>
        <w:ind w:left="30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14" w15:restartNumberingAfterBreak="0">
    <w:nsid w:val="69CA3461"/>
    <w:multiLevelType w:val="hybridMultilevel"/>
    <w:tmpl w:val="BA7E2170"/>
    <w:lvl w:ilvl="0" w:tplc="1398F72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00E49"/>
    <w:multiLevelType w:val="hybridMultilevel"/>
    <w:tmpl w:val="FD7E52AE"/>
    <w:lvl w:ilvl="0" w:tplc="47143B44">
      <w:start w:val="3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B364CB4"/>
    <w:multiLevelType w:val="hybridMultilevel"/>
    <w:tmpl w:val="2E246998"/>
    <w:lvl w:ilvl="0" w:tplc="D9AC4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64C05"/>
    <w:multiLevelType w:val="hybridMultilevel"/>
    <w:tmpl w:val="290E838C"/>
    <w:lvl w:ilvl="0" w:tplc="5B646E0A">
      <w:start w:val="1"/>
      <w:numFmt w:val="lowerLetter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7"/>
  </w:num>
  <w:num w:numId="11">
    <w:abstractNumId w:val="5"/>
  </w:num>
  <w:num w:numId="12">
    <w:abstractNumId w:val="1"/>
  </w:num>
  <w:num w:numId="13">
    <w:abstractNumId w:val="10"/>
  </w:num>
  <w:num w:numId="14">
    <w:abstractNumId w:val="16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D3"/>
    <w:rsid w:val="00042251"/>
    <w:rsid w:val="00062A27"/>
    <w:rsid w:val="000A4C77"/>
    <w:rsid w:val="0010498B"/>
    <w:rsid w:val="00116DD0"/>
    <w:rsid w:val="0012259B"/>
    <w:rsid w:val="00141CD5"/>
    <w:rsid w:val="00156239"/>
    <w:rsid w:val="00195A73"/>
    <w:rsid w:val="001F2A2F"/>
    <w:rsid w:val="00205325"/>
    <w:rsid w:val="00243403"/>
    <w:rsid w:val="00257E47"/>
    <w:rsid w:val="0028445A"/>
    <w:rsid w:val="00306E18"/>
    <w:rsid w:val="00350BC5"/>
    <w:rsid w:val="00355233"/>
    <w:rsid w:val="003B6C3A"/>
    <w:rsid w:val="003D60AE"/>
    <w:rsid w:val="00402BCE"/>
    <w:rsid w:val="00433C95"/>
    <w:rsid w:val="00475EE2"/>
    <w:rsid w:val="004C0FE4"/>
    <w:rsid w:val="00515B4F"/>
    <w:rsid w:val="00535D83"/>
    <w:rsid w:val="005411D1"/>
    <w:rsid w:val="0059421B"/>
    <w:rsid w:val="005E26F3"/>
    <w:rsid w:val="006447E8"/>
    <w:rsid w:val="006510AE"/>
    <w:rsid w:val="00664D68"/>
    <w:rsid w:val="006C07DE"/>
    <w:rsid w:val="006D12D3"/>
    <w:rsid w:val="00703889"/>
    <w:rsid w:val="00751FF3"/>
    <w:rsid w:val="00771F03"/>
    <w:rsid w:val="007D1A6A"/>
    <w:rsid w:val="007D3021"/>
    <w:rsid w:val="00854BB8"/>
    <w:rsid w:val="00895F53"/>
    <w:rsid w:val="008B5F92"/>
    <w:rsid w:val="00906C04"/>
    <w:rsid w:val="009116C4"/>
    <w:rsid w:val="0093530D"/>
    <w:rsid w:val="00951853"/>
    <w:rsid w:val="00955596"/>
    <w:rsid w:val="009B2C58"/>
    <w:rsid w:val="00A25E65"/>
    <w:rsid w:val="00A335C5"/>
    <w:rsid w:val="00AB34A5"/>
    <w:rsid w:val="00B2716A"/>
    <w:rsid w:val="00B3039E"/>
    <w:rsid w:val="00B53D31"/>
    <w:rsid w:val="00BA0AB4"/>
    <w:rsid w:val="00BA0EB0"/>
    <w:rsid w:val="00BE2D73"/>
    <w:rsid w:val="00BF7914"/>
    <w:rsid w:val="00C0277D"/>
    <w:rsid w:val="00CA0115"/>
    <w:rsid w:val="00D42D7E"/>
    <w:rsid w:val="00D6579E"/>
    <w:rsid w:val="00D74B2C"/>
    <w:rsid w:val="00D8699C"/>
    <w:rsid w:val="00DA0971"/>
    <w:rsid w:val="00DC4509"/>
    <w:rsid w:val="00E23725"/>
    <w:rsid w:val="00E46106"/>
    <w:rsid w:val="00E57A3F"/>
    <w:rsid w:val="00E57D0D"/>
    <w:rsid w:val="00EA75FA"/>
    <w:rsid w:val="00EC7C76"/>
    <w:rsid w:val="00F20E9A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482F6"/>
  <w15:chartTrackingRefBased/>
  <w15:docId w15:val="{3F47AF72-23AB-48F8-A9EE-EF252D30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C5"/>
    <w:rPr>
      <w:rFonts w:asciiTheme="majorHAnsi" w:hAnsiTheme="majorHAns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335C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5C5"/>
    <w:pPr>
      <w:keepNext/>
      <w:keepLines/>
      <w:numPr>
        <w:numId w:val="10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0AE"/>
  </w:style>
  <w:style w:type="paragraph" w:styleId="Pieddepage">
    <w:name w:val="footer"/>
    <w:basedOn w:val="Normal"/>
    <w:link w:val="Pieddepag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0AE"/>
  </w:style>
  <w:style w:type="paragraph" w:styleId="Listepuces">
    <w:name w:val="List Bullet"/>
    <w:basedOn w:val="Normal"/>
    <w:uiPriority w:val="99"/>
    <w:unhideWhenUsed/>
    <w:rsid w:val="006510AE"/>
    <w:pPr>
      <w:numPr>
        <w:numId w:val="1"/>
      </w:numPr>
      <w:contextualSpacing/>
    </w:pPr>
  </w:style>
  <w:style w:type="paragraph" w:styleId="Sansinterligne">
    <w:name w:val="No Spacing"/>
    <w:link w:val="SansinterligneCar"/>
    <w:uiPriority w:val="1"/>
    <w:qFormat/>
    <w:rsid w:val="001F2A2F"/>
    <w:pPr>
      <w:spacing w:after="0" w:line="240" w:lineRule="auto"/>
    </w:pPr>
  </w:style>
  <w:style w:type="paragraph" w:customStyle="1" w:styleId="Dfinition">
    <w:name w:val="Définition"/>
    <w:basedOn w:val="Sansinterligne"/>
    <w:link w:val="DfinitionCar"/>
    <w:autoRedefine/>
    <w:qFormat/>
    <w:rsid w:val="00433C95"/>
    <w:rPr>
      <w:rFonts w:asciiTheme="majorHAnsi" w:hAnsiTheme="majorHAnsi"/>
      <w:color w:val="FF000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23725"/>
    <w:rPr>
      <w:i/>
      <w:iCs/>
      <w:color w:val="404040" w:themeColor="text1" w:themeTint="B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3889"/>
  </w:style>
  <w:style w:type="character" w:customStyle="1" w:styleId="DfinitionCar">
    <w:name w:val="Définition Car"/>
    <w:basedOn w:val="SansinterligneCar"/>
    <w:link w:val="Dfinition"/>
    <w:rsid w:val="00433C95"/>
    <w:rPr>
      <w:rFonts w:asciiTheme="majorHAnsi" w:hAnsiTheme="majorHAnsi"/>
      <w:color w:val="FF000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E237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DefintionImportanta">
    <w:name w:val="Defintion Importanta"/>
    <w:basedOn w:val="Dfinition"/>
    <w:link w:val="DefintionImportantaCar"/>
    <w:qFormat/>
    <w:rsid w:val="00AB34A5"/>
    <w:rPr>
      <w:i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DC4509"/>
    <w:pPr>
      <w:spacing w:after="100"/>
      <w:ind w:left="280"/>
    </w:pPr>
  </w:style>
  <w:style w:type="character" w:customStyle="1" w:styleId="DefintionImportantaCar">
    <w:name w:val="Defintion Importanta Car"/>
    <w:basedOn w:val="DfinitionCar"/>
    <w:link w:val="DefintionImportanta"/>
    <w:rsid w:val="00AB34A5"/>
    <w:rPr>
      <w:rFonts w:asciiTheme="majorHAnsi" w:hAnsiTheme="majorHAnsi"/>
      <w:i/>
      <w:color w:val="404040" w:themeColor="text1" w:themeTint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45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4509"/>
    <w:rPr>
      <w:color w:val="0563C1" w:themeColor="hyperlink"/>
      <w:u w:val="single"/>
    </w:rPr>
  </w:style>
  <w:style w:type="paragraph" w:styleId="Citationintense">
    <w:name w:val="Intense Quote"/>
    <w:aliases w:val="Calcul"/>
    <w:basedOn w:val="Normal"/>
    <w:next w:val="Normal"/>
    <w:link w:val="CitationintenseCar"/>
    <w:uiPriority w:val="30"/>
    <w:rsid w:val="00D42D7E"/>
    <w:pPr>
      <w:pBdr>
        <w:top w:val="single" w:sz="4" w:space="0" w:color="FF0000"/>
        <w:bottom w:val="single" w:sz="4" w:space="0" w:color="FF0000"/>
      </w:pBdr>
      <w:spacing w:before="360" w:after="360" w:line="240" w:lineRule="auto"/>
      <w:ind w:left="864" w:right="864"/>
    </w:pPr>
    <w:rPr>
      <w:b/>
      <w:i/>
      <w:iCs/>
      <w:color w:val="FF0000"/>
    </w:rPr>
  </w:style>
  <w:style w:type="character" w:customStyle="1" w:styleId="CitationintenseCar">
    <w:name w:val="Citation intense Car"/>
    <w:aliases w:val="Calcul Car"/>
    <w:basedOn w:val="Policepardfaut"/>
    <w:link w:val="Citationintense"/>
    <w:uiPriority w:val="30"/>
    <w:rsid w:val="00D42D7E"/>
    <w:rPr>
      <w:rFonts w:asciiTheme="majorHAnsi" w:hAnsiTheme="majorHAnsi"/>
      <w:b/>
      <w:i/>
      <w:iCs/>
      <w:color w:val="FF0000"/>
      <w:sz w:val="28"/>
    </w:rPr>
  </w:style>
  <w:style w:type="paragraph" w:customStyle="1" w:styleId="Calc">
    <w:name w:val="Calc"/>
    <w:basedOn w:val="DefintionImportanta"/>
    <w:link w:val="CalcCar"/>
    <w:qFormat/>
    <w:rsid w:val="00D42D7E"/>
    <w:rPr>
      <w:b/>
      <w:color w:val="FF0000"/>
    </w:rPr>
  </w:style>
  <w:style w:type="paragraph" w:styleId="Titre">
    <w:name w:val="Title"/>
    <w:basedOn w:val="Normal"/>
    <w:next w:val="Normal"/>
    <w:link w:val="TitreCar"/>
    <w:uiPriority w:val="10"/>
    <w:qFormat/>
    <w:rsid w:val="00D42D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alcCar">
    <w:name w:val="Calc Car"/>
    <w:basedOn w:val="DefintionImportantaCar"/>
    <w:link w:val="Calc"/>
    <w:rsid w:val="00D42D7E"/>
    <w:rPr>
      <w:rFonts w:asciiTheme="majorHAnsi" w:hAnsiTheme="majorHAnsi"/>
      <w:b/>
      <w:i/>
      <w:color w:val="FF0000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D4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lo\Documents\Mod&#232;les%20Office%20personnalis&#233;s\C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4130-C398-4ADE-A7C7-C315A943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C1.dotx</Template>
  <TotalTime>163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</dc:creator>
  <cp:keywords/>
  <dc:description/>
  <cp:lastModifiedBy>Théophile Hesters</cp:lastModifiedBy>
  <cp:revision>1</cp:revision>
  <dcterms:created xsi:type="dcterms:W3CDTF">2020-01-16T08:11:00Z</dcterms:created>
  <dcterms:modified xsi:type="dcterms:W3CDTF">2020-01-16T10:54:00Z</dcterms:modified>
</cp:coreProperties>
</file>